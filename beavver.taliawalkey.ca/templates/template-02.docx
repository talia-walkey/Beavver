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ED77C" w14:textId="77777777" w:rsidR="00001E70" w:rsidRDefault="009F15A8">
      <w:pPr>
        <w:pStyle w:val="ContactInfo"/>
      </w:pPr>
      <w:sdt>
        <w:sdtPr>
          <w:id w:val="1415969137"/>
          <w:placeholder>
            <w:docPart w:val="44B568C2BD335F4E9CBDAE0DA8A3DC61"/>
          </w:placeholder>
          <w:temporary/>
          <w:showingPlcHdr/>
          <w:dataBinding w:prefixMappings="xmlns:ns0='http://schemas.microsoft.com/office/2006/coverPageProps' " w:xpath="/ns0:CoverPageProperties[1]/ns0:CompanyAddress[1]" w:storeItemID="{55AF091B-3C7A-41E3-B477-F2FDAA23CFDA}"/>
          <w15:appearance w15:val="hidden"/>
          <w:text w:multiLine="1"/>
        </w:sdtPr>
        <w:sdtEndPr/>
        <w:sdtContent>
          <w:r>
            <w:t>[Street Address]</w:t>
          </w:r>
        </w:sdtContent>
      </w:sdt>
    </w:p>
    <w:sdt>
      <w:sdtPr>
        <w:tag w:val=""/>
        <w:id w:val="1543715586"/>
        <w:placeholder>
          <w:docPart w:val="14457947005578429BB7750DD30B0B00"/>
        </w:placeholder>
        <w:temporary/>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p w14:paraId="78BD865C" w14:textId="77777777" w:rsidR="00001E70" w:rsidRDefault="009F15A8">
          <w:pPr>
            <w:pStyle w:val="ContactInfo"/>
          </w:pPr>
          <w:r>
            <w:t>[City, ST ZIP Code]</w:t>
          </w:r>
        </w:p>
      </w:sdtContent>
    </w:sdt>
    <w:p w14:paraId="19D88138" w14:textId="77777777" w:rsidR="009607A3" w:rsidRDefault="009607A3">
      <w:pPr>
        <w:pStyle w:val="ContactInfo"/>
      </w:pPr>
      <w:r>
        <w:t>604-123-1122</w:t>
      </w:r>
    </w:p>
    <w:p w14:paraId="21E1F652" w14:textId="77777777" w:rsidR="00001E70" w:rsidRDefault="009607A3">
      <w:pPr>
        <w:pStyle w:val="ContactInfo"/>
        <w:rPr>
          <w:rStyle w:val="Emphasis"/>
        </w:rPr>
      </w:pPr>
      <w:r w:rsidRPr="009607A3">
        <w:rPr>
          <w:rStyle w:val="Emphasis"/>
        </w:rPr>
        <w:t>patricia</w:t>
      </w:r>
      <w:r w:rsidRPr="009607A3">
        <w:rPr>
          <w:rStyle w:val="Emphasis"/>
        </w:rPr>
        <w:t>s</w:t>
      </w:r>
      <w:r w:rsidRPr="009607A3">
        <w:rPr>
          <w:rStyle w:val="Emphasis"/>
        </w:rPr>
        <w:t>mith@gmail.com</w:t>
      </w:r>
    </w:p>
    <w:p w14:paraId="74B36B5F" w14:textId="77777777" w:rsidR="009607A3" w:rsidRDefault="009607A3">
      <w:pPr>
        <w:pStyle w:val="ContactInfo"/>
        <w:rPr>
          <w:rStyle w:val="Emphasis"/>
        </w:rPr>
      </w:pPr>
      <w:r>
        <w:rPr>
          <w:rStyle w:val="Emphasis"/>
        </w:rPr>
        <w:t>LinkedIn.com/</w:t>
      </w:r>
      <w:proofErr w:type="spellStart"/>
      <w:r>
        <w:rPr>
          <w:rStyle w:val="Emphasis"/>
        </w:rPr>
        <w:t>PatriicaSmith</w:t>
      </w:r>
      <w:proofErr w:type="spellEnd"/>
    </w:p>
    <w:sdt>
      <w:sdtPr>
        <w:alias w:val="Your Name"/>
        <w:tag w:val=""/>
        <w:id w:val="-574512284"/>
        <w:placeholder>
          <w:docPart w:val="6D7CEE13DC48BB4894D17B694C11593A"/>
        </w:placeholder>
        <w:dataBinding w:prefixMappings="xmlns:ns0='http://purl.org/dc/elements/1.1/' xmlns:ns1='http://schemas.openxmlformats.org/package/2006/metadata/core-properties' " w:xpath="/ns1:coreProperties[1]/ns0:creator[1]" w:storeItemID="{6C3C8BC8-F283-45AE-878A-BAB7291924A1}"/>
        <w:text/>
      </w:sdtPr>
      <w:sdtEndPr/>
      <w:sdtContent>
        <w:p w14:paraId="222B1592" w14:textId="77777777" w:rsidR="00001E70" w:rsidRDefault="00C24D1F">
          <w:pPr>
            <w:pStyle w:val="Name"/>
          </w:pPr>
          <w:r>
            <w:t>Patricia S</w:t>
          </w:r>
          <w:r w:rsidR="009607A3">
            <w:t>mith</w:t>
          </w:r>
        </w:p>
      </w:sdtContent>
    </w:sdt>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001E70" w14:paraId="3BD3E41F" w14:textId="77777777" w:rsidTr="006C343D">
        <w:tc>
          <w:tcPr>
            <w:tcW w:w="1778" w:type="dxa"/>
          </w:tcPr>
          <w:p w14:paraId="69E757D4" w14:textId="77777777" w:rsidR="00001E70" w:rsidRDefault="009F15A8">
            <w:pPr>
              <w:pStyle w:val="Heading1"/>
            </w:pPr>
            <w:r>
              <w:t>Objective</w:t>
            </w:r>
          </w:p>
        </w:tc>
        <w:tc>
          <w:tcPr>
            <w:tcW w:w="472" w:type="dxa"/>
          </w:tcPr>
          <w:p w14:paraId="6B215F64" w14:textId="77777777" w:rsidR="00001E70" w:rsidRDefault="00001E70"/>
        </w:tc>
        <w:tc>
          <w:tcPr>
            <w:tcW w:w="7830" w:type="dxa"/>
          </w:tcPr>
          <w:p w14:paraId="7A55776F" w14:textId="77777777" w:rsidR="00001E70" w:rsidRPr="006C343D" w:rsidRDefault="003E73BD">
            <w:pPr>
              <w:rPr>
                <w:rFonts w:eastAsia="Times New Roman" w:cs="Times New Roman"/>
                <w:color w:val="auto"/>
                <w:kern w:val="0"/>
                <w:lang w:eastAsia="zh-CN"/>
              </w:rPr>
            </w:pPr>
            <w:r w:rsidRPr="003E73BD">
              <w:rPr>
                <w:rFonts w:eastAsia="Times New Roman" w:cs="Times New Roman"/>
                <w:color w:val="auto"/>
                <w:kern w:val="0"/>
                <w:shd w:val="clear" w:color="auto" w:fill="FFFFFF"/>
                <w:lang w:eastAsia="zh-CN"/>
              </w:rPr>
              <w:t>User-experience designer adept in researching, forecasting, identifying and incorporating consumer needs into user-centered Web site designs.</w:t>
            </w:r>
            <w:r>
              <w:rPr>
                <w:rFonts w:eastAsia="Times New Roman" w:cs="Times New Roman"/>
                <w:color w:val="auto"/>
                <w:kern w:val="0"/>
                <w:shd w:val="clear" w:color="auto" w:fill="FFFFFF"/>
                <w:lang w:eastAsia="zh-CN"/>
              </w:rPr>
              <w:t xml:space="preserve"> </w:t>
            </w:r>
            <w:r w:rsidRPr="003E73BD">
              <w:rPr>
                <w:rFonts w:eastAsia="Times New Roman" w:cs="Times New Roman"/>
                <w:color w:val="auto"/>
                <w:kern w:val="0"/>
                <w:shd w:val="clear" w:color="auto" w:fill="FFFFFF"/>
                <w:lang w:eastAsia="zh-CN"/>
              </w:rPr>
              <w:t>Experience in user research and interaction design gained through corporate and nonprofit externships.</w:t>
            </w:r>
            <w:r w:rsidR="006C343D">
              <w:rPr>
                <w:rFonts w:eastAsia="Times New Roman" w:cs="Times New Roman"/>
                <w:color w:val="auto"/>
                <w:kern w:val="0"/>
                <w:shd w:val="clear" w:color="auto" w:fill="FFFFFF"/>
                <w:lang w:eastAsia="zh-CN"/>
              </w:rPr>
              <w:t xml:space="preserve"> </w:t>
            </w:r>
            <w:r w:rsidR="006C343D" w:rsidRPr="006C343D">
              <w:rPr>
                <w:rFonts w:eastAsia="Times New Roman" w:cs="Times New Roman"/>
                <w:color w:val="auto"/>
                <w:kern w:val="0"/>
                <w:shd w:val="clear" w:color="auto" w:fill="FFFFFF"/>
                <w:lang w:eastAsia="zh-CN"/>
              </w:rPr>
              <w:t>Eagerly Provide a compelling user experience to improve brand loyalty, customer retention and visit-to-order ratios.</w:t>
            </w:r>
          </w:p>
        </w:tc>
      </w:tr>
      <w:tr w:rsidR="006C343D" w14:paraId="4A855897" w14:textId="77777777" w:rsidTr="006C343D">
        <w:tc>
          <w:tcPr>
            <w:tcW w:w="1778" w:type="dxa"/>
          </w:tcPr>
          <w:p w14:paraId="4AE34A69" w14:textId="77777777" w:rsidR="006C343D" w:rsidRDefault="006C343D">
            <w:pPr>
              <w:pStyle w:val="Heading1"/>
            </w:pPr>
            <w:r>
              <w:t>Skills</w:t>
            </w:r>
          </w:p>
        </w:tc>
        <w:tc>
          <w:tcPr>
            <w:tcW w:w="472" w:type="dxa"/>
          </w:tcPr>
          <w:p w14:paraId="0CAA6D1F" w14:textId="77777777" w:rsidR="006C343D" w:rsidRDefault="006C343D"/>
        </w:tc>
        <w:tc>
          <w:tcPr>
            <w:tcW w:w="7830" w:type="dxa"/>
          </w:tcPr>
          <w:sdt>
            <w:sdtPr>
              <w:id w:val="-1210950063"/>
              <w15:repeatingSection/>
            </w:sdtPr>
            <w:sdtContent>
              <w:p w14:paraId="012902FA" w14:textId="77777777" w:rsidR="006C343D" w:rsidRPr="00C24D1F" w:rsidRDefault="006C343D" w:rsidP="00C24D1F">
                <w:pPr>
                  <w:numPr>
                    <w:ilvl w:val="0"/>
                    <w:numId w:val="7"/>
                  </w:numPr>
                  <w:shd w:val="clear" w:color="auto" w:fill="FFFFFF"/>
                  <w:spacing w:before="100" w:beforeAutospacing="1" w:after="100" w:afterAutospacing="1" w:line="240" w:lineRule="auto"/>
                  <w:ind w:right="240"/>
                  <w:rPr>
                    <w:rFonts w:eastAsia="Times New Roman" w:cs="Times New Roman"/>
                    <w:color w:val="auto"/>
                    <w:kern w:val="0"/>
                    <w:lang w:eastAsia="zh-CN"/>
                  </w:rPr>
                </w:pPr>
                <w:r w:rsidRPr="00C24D1F">
                  <w:rPr>
                    <w:rFonts w:eastAsia="Times New Roman" w:cs="Times New Roman"/>
                    <w:color w:val="auto"/>
                    <w:kern w:val="0"/>
                    <w:lang w:eastAsia="zh-CN"/>
                  </w:rPr>
                  <w:t>UX &amp; UI Design</w:t>
                </w:r>
              </w:p>
              <w:p w14:paraId="1D63D397" w14:textId="77777777" w:rsidR="006C343D" w:rsidRPr="00C24D1F" w:rsidRDefault="006C343D" w:rsidP="00C24D1F">
                <w:pPr>
                  <w:numPr>
                    <w:ilvl w:val="0"/>
                    <w:numId w:val="7"/>
                  </w:numPr>
                  <w:shd w:val="clear" w:color="auto" w:fill="FFFFFF"/>
                  <w:spacing w:before="100" w:beforeAutospacing="1" w:after="100" w:afterAutospacing="1" w:line="240" w:lineRule="auto"/>
                  <w:ind w:right="240"/>
                  <w:rPr>
                    <w:rFonts w:eastAsia="Times New Roman" w:cs="Times New Roman"/>
                    <w:color w:val="auto"/>
                    <w:kern w:val="0"/>
                    <w:lang w:eastAsia="zh-CN"/>
                  </w:rPr>
                </w:pPr>
                <w:r w:rsidRPr="00C24D1F">
                  <w:rPr>
                    <w:rFonts w:eastAsia="Times New Roman" w:cs="Times New Roman"/>
                    <w:color w:val="auto"/>
                    <w:kern w:val="0"/>
                    <w:lang w:eastAsia="zh-CN"/>
                  </w:rPr>
                  <w:t>Usability Protocols</w:t>
                </w:r>
              </w:p>
              <w:p w14:paraId="19B90620" w14:textId="77777777" w:rsidR="006C343D" w:rsidRPr="00C24D1F" w:rsidRDefault="006C343D" w:rsidP="00C24D1F">
                <w:pPr>
                  <w:numPr>
                    <w:ilvl w:val="0"/>
                    <w:numId w:val="7"/>
                  </w:numPr>
                  <w:shd w:val="clear" w:color="auto" w:fill="FFFFFF"/>
                  <w:spacing w:before="100" w:beforeAutospacing="1" w:after="100" w:afterAutospacing="1" w:line="240" w:lineRule="auto"/>
                  <w:ind w:right="240"/>
                  <w:rPr>
                    <w:rFonts w:eastAsia="Times New Roman" w:cs="Times New Roman"/>
                    <w:color w:val="auto"/>
                    <w:kern w:val="0"/>
                    <w:lang w:eastAsia="zh-CN"/>
                  </w:rPr>
                </w:pPr>
                <w:r w:rsidRPr="00C24D1F">
                  <w:rPr>
                    <w:rFonts w:eastAsia="Times New Roman" w:cs="Times New Roman"/>
                    <w:color w:val="auto"/>
                    <w:kern w:val="0"/>
                    <w:lang w:eastAsia="zh-CN"/>
                  </w:rPr>
                  <w:t>Web Site Analytics</w:t>
                </w:r>
              </w:p>
              <w:p w14:paraId="6A2CB66D" w14:textId="77777777" w:rsidR="006C343D" w:rsidRPr="00C24D1F" w:rsidRDefault="006C343D" w:rsidP="00C24D1F">
                <w:pPr>
                  <w:numPr>
                    <w:ilvl w:val="0"/>
                    <w:numId w:val="7"/>
                  </w:numPr>
                  <w:shd w:val="clear" w:color="auto" w:fill="FFFFFF"/>
                  <w:spacing w:before="100" w:beforeAutospacing="1" w:after="100" w:afterAutospacing="1" w:line="240" w:lineRule="auto"/>
                  <w:ind w:right="240"/>
                  <w:rPr>
                    <w:rFonts w:eastAsia="Times New Roman" w:cs="Times New Roman"/>
                    <w:color w:val="auto"/>
                    <w:kern w:val="0"/>
                    <w:lang w:eastAsia="zh-CN"/>
                  </w:rPr>
                </w:pPr>
                <w:r w:rsidRPr="00C24D1F">
                  <w:rPr>
                    <w:rFonts w:eastAsia="Times New Roman" w:cs="Times New Roman"/>
                    <w:color w:val="auto"/>
                    <w:kern w:val="0"/>
                    <w:lang w:eastAsia="zh-CN"/>
                  </w:rPr>
                  <w:t>Prototyping</w:t>
                </w:r>
              </w:p>
              <w:p w14:paraId="505F7004" w14:textId="77777777" w:rsidR="006C343D" w:rsidRDefault="006C343D" w:rsidP="00C24D1F">
                <w:pPr>
                  <w:numPr>
                    <w:ilvl w:val="0"/>
                    <w:numId w:val="7"/>
                  </w:numPr>
                  <w:shd w:val="clear" w:color="auto" w:fill="FFFFFF"/>
                  <w:spacing w:before="100" w:beforeAutospacing="1" w:after="100" w:afterAutospacing="1" w:line="240" w:lineRule="auto"/>
                  <w:ind w:right="240"/>
                  <w:rPr>
                    <w:rFonts w:eastAsia="Times New Roman" w:cs="Times New Roman"/>
                    <w:color w:val="auto"/>
                    <w:kern w:val="0"/>
                    <w:lang w:eastAsia="zh-CN"/>
                  </w:rPr>
                </w:pPr>
                <w:r w:rsidRPr="00C24D1F">
                  <w:rPr>
                    <w:rFonts w:eastAsia="Times New Roman" w:cs="Times New Roman"/>
                    <w:color w:val="auto"/>
                    <w:kern w:val="0"/>
                    <w:lang w:eastAsia="zh-CN"/>
                  </w:rPr>
                  <w:t>Persona Creation</w:t>
                </w:r>
              </w:p>
              <w:p w14:paraId="785927B6" w14:textId="77777777" w:rsidR="006C343D" w:rsidRPr="00C24D1F" w:rsidRDefault="006C343D" w:rsidP="00C24D1F">
                <w:pPr>
                  <w:numPr>
                    <w:ilvl w:val="0"/>
                    <w:numId w:val="7"/>
                  </w:numPr>
                  <w:shd w:val="clear" w:color="auto" w:fill="FFFFFF"/>
                  <w:spacing w:before="100" w:beforeAutospacing="1" w:after="100" w:afterAutospacing="1" w:line="240" w:lineRule="auto"/>
                  <w:ind w:right="240"/>
                  <w:rPr>
                    <w:rFonts w:eastAsia="Times New Roman" w:cs="Times New Roman"/>
                    <w:color w:val="auto"/>
                    <w:kern w:val="0"/>
                    <w:lang w:eastAsia="zh-CN"/>
                  </w:rPr>
                </w:pPr>
                <w:r w:rsidRPr="00C24D1F">
                  <w:rPr>
                    <w:rFonts w:eastAsia="Times New Roman" w:cs="Times New Roman"/>
                    <w:color w:val="auto"/>
                    <w:kern w:val="0"/>
                    <w:lang w:eastAsia="zh-CN"/>
                  </w:rPr>
                  <w:t>HTML/XHTML</w:t>
                </w:r>
              </w:p>
              <w:p w14:paraId="0F555E4A" w14:textId="77777777" w:rsidR="006C343D" w:rsidRPr="00C24D1F" w:rsidRDefault="006C343D" w:rsidP="00C24D1F">
                <w:pPr>
                  <w:numPr>
                    <w:ilvl w:val="0"/>
                    <w:numId w:val="7"/>
                  </w:numPr>
                  <w:shd w:val="clear" w:color="auto" w:fill="FFFFFF"/>
                  <w:spacing w:before="100" w:beforeAutospacing="1" w:after="100" w:afterAutospacing="1" w:line="240" w:lineRule="auto"/>
                  <w:ind w:right="240"/>
                  <w:rPr>
                    <w:rFonts w:eastAsia="Times New Roman" w:cs="Times New Roman"/>
                    <w:color w:val="auto"/>
                    <w:kern w:val="0"/>
                    <w:lang w:eastAsia="zh-CN"/>
                  </w:rPr>
                </w:pPr>
                <w:r w:rsidRPr="00C24D1F">
                  <w:rPr>
                    <w:rFonts w:eastAsia="Times New Roman" w:cs="Times New Roman"/>
                    <w:color w:val="auto"/>
                    <w:kern w:val="0"/>
                    <w:lang w:eastAsia="zh-CN"/>
                  </w:rPr>
                  <w:t>CSS2/CSS3</w:t>
                </w:r>
              </w:p>
              <w:p w14:paraId="590F0962" w14:textId="77777777" w:rsidR="006C343D" w:rsidRPr="00C24D1F" w:rsidRDefault="006C343D" w:rsidP="00C24D1F">
                <w:pPr>
                  <w:numPr>
                    <w:ilvl w:val="0"/>
                    <w:numId w:val="7"/>
                  </w:numPr>
                  <w:shd w:val="clear" w:color="auto" w:fill="FFFFFF"/>
                  <w:spacing w:before="100" w:beforeAutospacing="1" w:after="100" w:afterAutospacing="1" w:line="240" w:lineRule="auto"/>
                  <w:ind w:right="240"/>
                  <w:rPr>
                    <w:rFonts w:eastAsia="Times New Roman" w:cs="Times New Roman"/>
                    <w:color w:val="auto"/>
                    <w:kern w:val="0"/>
                    <w:lang w:eastAsia="zh-CN"/>
                  </w:rPr>
                </w:pPr>
                <w:r w:rsidRPr="00C24D1F">
                  <w:rPr>
                    <w:rFonts w:eastAsia="Times New Roman" w:cs="Times New Roman"/>
                    <w:color w:val="auto"/>
                    <w:kern w:val="0"/>
                    <w:lang w:eastAsia="zh-CN"/>
                  </w:rPr>
                  <w:t>JavaScript/jQuery</w:t>
                </w:r>
              </w:p>
              <w:p w14:paraId="30E7DFE6" w14:textId="77777777" w:rsidR="006C343D" w:rsidRPr="006C343D" w:rsidRDefault="006C343D" w:rsidP="006C343D">
                <w:pPr>
                  <w:numPr>
                    <w:ilvl w:val="0"/>
                    <w:numId w:val="7"/>
                  </w:numPr>
                  <w:shd w:val="clear" w:color="auto" w:fill="FFFFFF"/>
                  <w:spacing w:before="100" w:beforeAutospacing="1" w:after="100" w:afterAutospacing="1" w:line="240" w:lineRule="auto"/>
                  <w:ind w:right="240"/>
                  <w:rPr>
                    <w:rFonts w:eastAsia="Times New Roman" w:cs="Times New Roman"/>
                    <w:color w:val="auto"/>
                    <w:kern w:val="0"/>
                    <w:lang w:eastAsia="zh-CN"/>
                  </w:rPr>
                </w:pPr>
                <w:r w:rsidRPr="006C343D">
                  <w:rPr>
                    <w:rFonts w:eastAsia="Times New Roman" w:cs="Times New Roman"/>
                    <w:color w:val="auto"/>
                    <w:kern w:val="0"/>
                    <w:lang w:eastAsia="zh-CN"/>
                  </w:rPr>
                  <w:t>Photoshop/Illustrator</w:t>
                </w:r>
              </w:p>
            </w:sdtContent>
          </w:sdt>
        </w:tc>
      </w:tr>
      <w:tr w:rsidR="006C343D" w14:paraId="38897411" w14:textId="77777777" w:rsidTr="006C343D">
        <w:tc>
          <w:tcPr>
            <w:tcW w:w="1778" w:type="dxa"/>
          </w:tcPr>
          <w:p w14:paraId="78A4711E" w14:textId="77777777" w:rsidR="006C343D" w:rsidRDefault="006C343D">
            <w:pPr>
              <w:pStyle w:val="Heading1"/>
            </w:pPr>
            <w:r>
              <w:t>Work History</w:t>
            </w:r>
          </w:p>
        </w:tc>
        <w:tc>
          <w:tcPr>
            <w:tcW w:w="472" w:type="dxa"/>
          </w:tcPr>
          <w:p w14:paraId="57948B0D" w14:textId="77777777" w:rsidR="006C343D" w:rsidRDefault="006C343D"/>
        </w:tc>
        <w:tc>
          <w:tcPr>
            <w:tcW w:w="7830" w:type="dxa"/>
          </w:tcPr>
          <w:sdt>
            <w:sdtPr>
              <w:rPr>
                <w:rFonts w:asciiTheme="minorHAnsi" w:eastAsiaTheme="minorEastAsia" w:hAnsiTheme="minorHAnsi" w:cstheme="minorBidi"/>
                <w:b w:val="0"/>
                <w:bCs w:val="0"/>
                <w:caps w:val="0"/>
                <w:color w:val="595959" w:themeColor="text1" w:themeTint="A6"/>
                <w14:ligatures w14:val="none"/>
              </w:rPr>
              <w:id w:val="-78827471"/>
              <w15:repeatingSection/>
            </w:sdtPr>
            <w:sdtContent>
              <w:sdt>
                <w:sdtPr>
                  <w:rPr>
                    <w:rFonts w:asciiTheme="minorHAnsi" w:eastAsiaTheme="minorEastAsia" w:hAnsiTheme="minorHAnsi" w:cstheme="minorBidi"/>
                    <w:b w:val="0"/>
                    <w:bCs w:val="0"/>
                    <w:caps w:val="0"/>
                    <w:color w:val="595959" w:themeColor="text1" w:themeTint="A6"/>
                    <w14:ligatures w14:val="none"/>
                  </w:rPr>
                  <w:id w:val="435327929"/>
                  <w:placeholder>
                    <w:docPart w:val="DFB4EC1B5C06B040B74389D125E56DDD"/>
                  </w:placeholder>
                  <w15:repeatingSectionItem/>
                </w:sdtPr>
                <w:sdtContent>
                  <w:p w14:paraId="78A75500" w14:textId="77777777" w:rsidR="006C343D" w:rsidRDefault="006C343D">
                    <w:pPr>
                      <w:pStyle w:val="Heading2"/>
                    </w:pPr>
                    <w:r>
                      <w:t>UX Designer, aroma web design, vancouver, bc</w:t>
                    </w:r>
                  </w:p>
                  <w:p w14:paraId="4674D4B0" w14:textId="77777777" w:rsidR="006C343D" w:rsidRDefault="006C343D">
                    <w:pPr>
                      <w:pStyle w:val="ResumeText"/>
                    </w:pPr>
                    <w:r>
                      <w:t xml:space="preserve">January 2012 – Present </w:t>
                    </w:r>
                  </w:p>
                  <w:p w14:paraId="0B104F2A" w14:textId="77777777" w:rsidR="006C343D" w:rsidRDefault="006C343D" w:rsidP="009607A3">
                    <w:pPr>
                      <w:pStyle w:val="ListParagraph"/>
                      <w:numPr>
                        <w:ilvl w:val="0"/>
                        <w:numId w:val="2"/>
                      </w:numPr>
                      <w:shd w:val="clear" w:color="auto" w:fill="FFFFFF"/>
                      <w:spacing w:before="100" w:beforeAutospacing="1" w:after="100" w:afterAutospacing="1" w:line="240" w:lineRule="auto"/>
                      <w:rPr>
                        <w:rFonts w:eastAsia="Times New Roman"/>
                        <w:color w:val="181717"/>
                      </w:rPr>
                    </w:pPr>
                    <w:r w:rsidRPr="009607A3">
                      <w:rPr>
                        <w:rFonts w:eastAsia="Times New Roman"/>
                        <w:color w:val="181717"/>
                      </w:rPr>
                      <w:t xml:space="preserve">Defined information architecture and interaction design for several complex web applications using page/user flow diagrams, site maps, and interactive wireframes created in </w:t>
                    </w:r>
                    <w:proofErr w:type="spellStart"/>
                    <w:r w:rsidRPr="009607A3">
                      <w:rPr>
                        <w:rFonts w:eastAsia="Times New Roman"/>
                        <w:color w:val="181717"/>
                      </w:rPr>
                      <w:t>Axure</w:t>
                    </w:r>
                    <w:proofErr w:type="spellEnd"/>
                    <w:r w:rsidRPr="009607A3">
                      <w:rPr>
                        <w:rFonts w:eastAsia="Times New Roman"/>
                        <w:color w:val="181717"/>
                      </w:rPr>
                      <w:t>.</w:t>
                    </w:r>
                  </w:p>
                  <w:p w14:paraId="0BB9AEF7" w14:textId="77777777" w:rsidR="006C343D" w:rsidRDefault="006C343D" w:rsidP="009607A3">
                    <w:pPr>
                      <w:pStyle w:val="ListParagraph"/>
                      <w:numPr>
                        <w:ilvl w:val="0"/>
                        <w:numId w:val="2"/>
                      </w:numPr>
                      <w:shd w:val="clear" w:color="auto" w:fill="FFFFFF"/>
                      <w:spacing w:before="100" w:beforeAutospacing="1" w:after="100" w:afterAutospacing="1" w:line="240" w:lineRule="auto"/>
                      <w:rPr>
                        <w:rFonts w:eastAsia="Times New Roman"/>
                        <w:color w:val="181717"/>
                      </w:rPr>
                    </w:pPr>
                    <w:r w:rsidRPr="00E4780E">
                      <w:rPr>
                        <w:rFonts w:eastAsia="Times New Roman"/>
                        <w:color w:val="181717"/>
                      </w:rPr>
                      <w:t>Work with clients to translate business problems and requirements into compelling UI's that demonstrate the power and value of rich internet experiences.</w:t>
                    </w:r>
                  </w:p>
                  <w:p w14:paraId="6D79EFC0" w14:textId="77777777" w:rsidR="006C343D" w:rsidRDefault="006C343D" w:rsidP="009607A3">
                    <w:pPr>
                      <w:pStyle w:val="ListParagraph"/>
                      <w:numPr>
                        <w:ilvl w:val="0"/>
                        <w:numId w:val="2"/>
                      </w:numPr>
                      <w:shd w:val="clear" w:color="auto" w:fill="FFFFFF"/>
                      <w:spacing w:before="100" w:beforeAutospacing="1" w:after="100" w:afterAutospacing="1" w:line="240" w:lineRule="auto"/>
                      <w:rPr>
                        <w:rFonts w:eastAsia="Times New Roman"/>
                        <w:color w:val="181717"/>
                      </w:rPr>
                    </w:pPr>
                    <w:r w:rsidRPr="00E4780E">
                      <w:rPr>
                        <w:rFonts w:eastAsia="Times New Roman"/>
                        <w:color w:val="181717"/>
                      </w:rPr>
                      <w:t>Communicated directly with clients to establish project parameters, wrote proposals for design work, analyzed competitor web sites, determined web site content, produced site maps for client approval, and communicated progress with client throughout length of project.</w:t>
                    </w:r>
                  </w:p>
                  <w:p w14:paraId="79EF9787" w14:textId="77777777" w:rsidR="006C343D" w:rsidRPr="009607A3" w:rsidRDefault="006C343D" w:rsidP="009607A3">
                    <w:pPr>
                      <w:numPr>
                        <w:ilvl w:val="0"/>
                        <w:numId w:val="2"/>
                      </w:numPr>
                      <w:shd w:val="clear" w:color="auto" w:fill="FFFFFF"/>
                      <w:spacing w:before="100" w:beforeAutospacing="1" w:after="100" w:afterAutospacing="1" w:line="240" w:lineRule="auto"/>
                      <w:rPr>
                        <w:rFonts w:eastAsia="Times New Roman"/>
                        <w:color w:val="181717"/>
                      </w:rPr>
                    </w:pPr>
                    <w:r w:rsidRPr="00E4780E">
                      <w:rPr>
                        <w:rFonts w:eastAsia="Times New Roman"/>
                        <w:color w:val="181717"/>
                      </w:rPr>
                      <w:t xml:space="preserve">UI/UX wireframes executed in </w:t>
                    </w:r>
                    <w:proofErr w:type="spellStart"/>
                    <w:r w:rsidRPr="00E4780E">
                      <w:rPr>
                        <w:rFonts w:eastAsia="Times New Roman"/>
                        <w:color w:val="181717"/>
                      </w:rPr>
                      <w:t>Balsamiq</w:t>
                    </w:r>
                    <w:proofErr w:type="spellEnd"/>
                    <w:r w:rsidRPr="00E4780E">
                      <w:rPr>
                        <w:rFonts w:eastAsia="Times New Roman"/>
                        <w:color w:val="181717"/>
                      </w:rPr>
                      <w:t xml:space="preserve"> / </w:t>
                    </w:r>
                    <w:proofErr w:type="spellStart"/>
                    <w:r w:rsidRPr="00E4780E">
                      <w:rPr>
                        <w:rFonts w:eastAsia="Times New Roman"/>
                        <w:color w:val="181717"/>
                      </w:rPr>
                      <w:t>Irise</w:t>
                    </w:r>
                    <w:proofErr w:type="spellEnd"/>
                    <w:r w:rsidRPr="00E4780E">
                      <w:rPr>
                        <w:rFonts w:eastAsia="Times New Roman"/>
                        <w:color w:val="181717"/>
                      </w:rPr>
                      <w:t xml:space="preserve"> / </w:t>
                    </w:r>
                    <w:proofErr w:type="spellStart"/>
                    <w:r w:rsidRPr="00E4780E">
                      <w:rPr>
                        <w:rFonts w:eastAsia="Times New Roman"/>
                        <w:color w:val="181717"/>
                      </w:rPr>
                      <w:t>Axure</w:t>
                    </w:r>
                    <w:proofErr w:type="spellEnd"/>
                    <w:r w:rsidRPr="00E4780E">
                      <w:rPr>
                        <w:rFonts w:eastAsia="Times New Roman"/>
                        <w:color w:val="181717"/>
                      </w:rPr>
                      <w:t xml:space="preserve"> before transitioning into Photoshop and code prototyping.</w:t>
                    </w:r>
                  </w:p>
                </w:sdtContent>
              </w:sdt>
              <w:sdt>
                <w:sdtPr>
                  <w:rPr>
                    <w:rFonts w:asciiTheme="minorHAnsi" w:eastAsiaTheme="minorEastAsia" w:hAnsiTheme="minorHAnsi" w:cstheme="minorBidi"/>
                    <w:b w:val="0"/>
                    <w:bCs w:val="0"/>
                    <w:caps w:val="0"/>
                    <w:color w:val="595959" w:themeColor="text1" w:themeTint="A6"/>
                    <w14:ligatures w14:val="none"/>
                  </w:rPr>
                  <w:id w:val="1830015804"/>
                  <w:placeholder>
                    <w:docPart w:val="DFB4EC1B5C06B040B74389D125E56DDD"/>
                  </w:placeholder>
                  <w15:repeatingSectionItem/>
                </w:sdtPr>
                <w:sdtContent>
                  <w:p w14:paraId="7794FCC4" w14:textId="77777777" w:rsidR="006C343D" w:rsidRDefault="006C343D">
                    <w:pPr>
                      <w:pStyle w:val="Heading2"/>
                    </w:pPr>
                    <w:r>
                      <w:t>graphic designer, opacity design group, vancouver, bc</w:t>
                    </w:r>
                  </w:p>
                  <w:p w14:paraId="29B1EC9B" w14:textId="77777777" w:rsidR="006C343D" w:rsidRDefault="006C343D">
                    <w:pPr>
                      <w:pStyle w:val="ResumeText"/>
                    </w:pPr>
                    <w:r>
                      <w:t>June 2009 – January 2012</w:t>
                    </w:r>
                  </w:p>
                  <w:p w14:paraId="29CEC476" w14:textId="77777777" w:rsidR="006C343D" w:rsidRPr="00C85B6D" w:rsidRDefault="006C343D" w:rsidP="00C85B6D">
                    <w:pPr>
                      <w:pStyle w:val="ListParagraph"/>
                      <w:numPr>
                        <w:ilvl w:val="0"/>
                        <w:numId w:val="5"/>
                      </w:numPr>
                      <w:rPr>
                        <w:color w:val="000000" w:themeColor="text1"/>
                      </w:rPr>
                    </w:pPr>
                    <w:r w:rsidRPr="00C85B6D">
                      <w:rPr>
                        <w:color w:val="000000" w:themeColor="text1"/>
                      </w:rPr>
                      <w:t>Designed website, logo, promotional material, social media pages, to keep consistent with branding identity</w:t>
                    </w:r>
                  </w:p>
                  <w:p w14:paraId="7C53A7A6" w14:textId="77777777" w:rsidR="006C343D" w:rsidRPr="00C85B6D" w:rsidRDefault="006C343D" w:rsidP="00C85B6D">
                    <w:pPr>
                      <w:pStyle w:val="ListParagraph"/>
                      <w:numPr>
                        <w:ilvl w:val="0"/>
                        <w:numId w:val="5"/>
                      </w:numPr>
                      <w:rPr>
                        <w:color w:val="000000" w:themeColor="text1"/>
                      </w:rPr>
                    </w:pPr>
                    <w:r w:rsidRPr="00C85B6D">
                      <w:rPr>
                        <w:color w:val="000000" w:themeColor="text1"/>
                      </w:rPr>
                      <w:t>Managed website and social media updates to keep image fresh and effective, increased S.E.O. ranking along with increased traffic to website</w:t>
                    </w:r>
                  </w:p>
                  <w:p w14:paraId="305381C5" w14:textId="77777777" w:rsidR="006C343D" w:rsidRPr="00C85B6D" w:rsidRDefault="006C343D" w:rsidP="00C85B6D">
                    <w:pPr>
                      <w:pStyle w:val="ListParagraph"/>
                      <w:numPr>
                        <w:ilvl w:val="0"/>
                        <w:numId w:val="5"/>
                      </w:numPr>
                      <w:rPr>
                        <w:color w:val="000000" w:themeColor="text1"/>
                      </w:rPr>
                    </w:pPr>
                    <w:r w:rsidRPr="00C85B6D">
                      <w:rPr>
                        <w:color w:val="000000" w:themeColor="text1"/>
                      </w:rPr>
                      <w:lastRenderedPageBreak/>
                      <w:t>Attended weekly meetings, collaborating with client on project updates, direction, and strategy plans</w:t>
                    </w:r>
                  </w:p>
                  <w:p w14:paraId="0EA61CCA" w14:textId="77777777" w:rsidR="006C343D" w:rsidRPr="00C85B6D" w:rsidRDefault="006C343D" w:rsidP="00C85B6D">
                    <w:pPr>
                      <w:pStyle w:val="ListParagraph"/>
                      <w:numPr>
                        <w:ilvl w:val="0"/>
                        <w:numId w:val="5"/>
                      </w:numPr>
                      <w:rPr>
                        <w:color w:val="000000" w:themeColor="text1"/>
                      </w:rPr>
                    </w:pPr>
                    <w:r w:rsidRPr="00C85B6D">
                      <w:rPr>
                        <w:color w:val="000000" w:themeColor="text1"/>
                      </w:rPr>
                      <w:t>Created, organized and sent weekly progress reports for improved efficiency.</w:t>
                    </w:r>
                  </w:p>
                  <w:p w14:paraId="15AB2A08" w14:textId="77777777" w:rsidR="006C343D" w:rsidRPr="006C343D" w:rsidRDefault="006C343D" w:rsidP="009607A3">
                    <w:pPr>
                      <w:pStyle w:val="ListParagraph"/>
                      <w:numPr>
                        <w:ilvl w:val="0"/>
                        <w:numId w:val="5"/>
                      </w:numPr>
                      <w:rPr>
                        <w:color w:val="000000" w:themeColor="text1"/>
                      </w:rPr>
                    </w:pPr>
                    <w:r w:rsidRPr="00C85B6D">
                      <w:rPr>
                        <w:color w:val="000000" w:themeColor="text1"/>
                      </w:rPr>
                      <w:t>Respected for personal qualities: motivated, responsible, practical, and analytic.</w:t>
                    </w:r>
                  </w:p>
                </w:sdtContent>
              </w:sdt>
              <w:p w14:paraId="627834AB" w14:textId="77777777" w:rsidR="006C343D" w:rsidRPr="00C24D1F" w:rsidRDefault="006C343D" w:rsidP="006C343D">
                <w:pPr>
                  <w:shd w:val="clear" w:color="auto" w:fill="FFFFFF"/>
                  <w:spacing w:before="100" w:beforeAutospacing="1" w:after="100" w:afterAutospacing="1" w:line="240" w:lineRule="auto"/>
                  <w:ind w:right="240"/>
                  <w:rPr>
                    <w:rFonts w:eastAsia="Times New Roman" w:cs="Times New Roman"/>
                    <w:color w:val="auto"/>
                    <w:kern w:val="0"/>
                    <w:lang w:eastAsia="zh-CN"/>
                  </w:rPr>
                </w:pPr>
              </w:p>
            </w:sdtContent>
          </w:sdt>
        </w:tc>
      </w:tr>
      <w:tr w:rsidR="006C343D" w14:paraId="4146F0C6" w14:textId="77777777" w:rsidTr="006C343D">
        <w:tc>
          <w:tcPr>
            <w:tcW w:w="1778" w:type="dxa"/>
          </w:tcPr>
          <w:p w14:paraId="0C3671E4" w14:textId="77777777" w:rsidR="006C343D" w:rsidRDefault="006C343D">
            <w:pPr>
              <w:pStyle w:val="Heading1"/>
            </w:pPr>
            <w:r>
              <w:lastRenderedPageBreak/>
              <w:t>Education</w:t>
            </w:r>
          </w:p>
        </w:tc>
        <w:tc>
          <w:tcPr>
            <w:tcW w:w="472" w:type="dxa"/>
          </w:tcPr>
          <w:p w14:paraId="1FBBF6C5" w14:textId="77777777" w:rsidR="006C343D" w:rsidRDefault="006C343D"/>
        </w:tc>
        <w:tc>
          <w:tcPr>
            <w:tcW w:w="7830" w:type="dxa"/>
          </w:tcPr>
          <w:sdt>
            <w:sdtPr>
              <w:rPr>
                <w:rFonts w:asciiTheme="minorHAnsi" w:eastAsiaTheme="minorEastAsia" w:hAnsiTheme="minorHAnsi" w:cstheme="minorBidi"/>
                <w:b w:val="0"/>
                <w:bCs w:val="0"/>
                <w:caps w:val="0"/>
                <w:color w:val="595959" w:themeColor="text1" w:themeTint="A6"/>
                <w14:ligatures w14:val="none"/>
              </w:rPr>
              <w:id w:val="1404648330"/>
              <w15:repeatingSection/>
            </w:sdtPr>
            <w:sdtContent>
              <w:sdt>
                <w:sdtPr>
                  <w:rPr>
                    <w:rFonts w:asciiTheme="minorHAnsi" w:eastAsiaTheme="minorEastAsia" w:hAnsiTheme="minorHAnsi" w:cstheme="minorBidi"/>
                    <w:b w:val="0"/>
                    <w:bCs w:val="0"/>
                    <w:caps w:val="0"/>
                    <w:color w:val="595959" w:themeColor="text1" w:themeTint="A6"/>
                    <w14:ligatures w14:val="none"/>
                  </w:rPr>
                  <w:id w:val="1610698070"/>
                  <w:placeholder>
                    <w:docPart w:val="5E9B48DFEFC27A4C88E0D0961BB7D399"/>
                  </w:placeholder>
                  <w15:repeatingSectionItem/>
                </w:sdtPr>
                <w:sdtEndPr/>
                <w:sdtContent>
                  <w:p w14:paraId="08F6AD39" w14:textId="77777777" w:rsidR="006C343D" w:rsidRDefault="006C343D">
                    <w:pPr>
                      <w:pStyle w:val="Heading2"/>
                    </w:pPr>
                    <w:r>
                      <w:t>Bachelor degree in art, simon fraser university, 2008-2012</w:t>
                    </w:r>
                  </w:p>
                  <w:p w14:paraId="7A602C62" w14:textId="77777777" w:rsidR="006C343D" w:rsidRPr="006C343D" w:rsidRDefault="006C343D">
                    <w:pPr>
                      <w:rPr>
                        <w:lang w:eastAsia="zh-CN"/>
                      </w:rPr>
                    </w:pPr>
                    <w:r>
                      <w:t>Course Highlights:</w:t>
                    </w:r>
                    <w:r w:rsidRPr="006C343D">
                      <w:rPr>
                        <w:rFonts w:ascii="Helvetica" w:eastAsia="Times New Roman" w:hAnsi="Helvetica" w:cs="Times New Roman"/>
                        <w:color w:val="auto"/>
                        <w:kern w:val="0"/>
                        <w:sz w:val="24"/>
                        <w:szCs w:val="24"/>
                        <w:shd w:val="clear" w:color="auto" w:fill="FFFFFF"/>
                        <w:lang w:eastAsia="zh-CN"/>
                      </w:rPr>
                      <w:t xml:space="preserve"> </w:t>
                    </w:r>
                    <w:r w:rsidRPr="006C343D">
                      <w:rPr>
                        <w:lang w:eastAsia="zh-CN"/>
                      </w:rPr>
                      <w:t>UX Design, Multimedia Design, GUI Design &amp; Testing, IA Tools</w:t>
                    </w:r>
                  </w:p>
                </w:sdtContent>
              </w:sdt>
              <w:sdt>
                <w:sdtPr>
                  <w:rPr>
                    <w:rFonts w:asciiTheme="minorHAnsi" w:eastAsiaTheme="minorEastAsia" w:hAnsiTheme="minorHAnsi" w:cstheme="minorBidi"/>
                    <w:b w:val="0"/>
                    <w:bCs w:val="0"/>
                    <w:caps w:val="0"/>
                    <w:color w:val="595959" w:themeColor="text1" w:themeTint="A6"/>
                    <w14:ligatures w14:val="none"/>
                  </w:rPr>
                  <w:id w:val="-1943832549"/>
                  <w:placeholder>
                    <w:docPart w:val="5E9B48DFEFC27A4C88E0D0961BB7D399"/>
                  </w:placeholder>
                  <w15:repeatingSectionItem/>
                </w:sdtPr>
                <w:sdtContent>
                  <w:p w14:paraId="5693B325" w14:textId="77777777" w:rsidR="006C343D" w:rsidRDefault="006C343D">
                    <w:pPr>
                      <w:pStyle w:val="Heading2"/>
                    </w:pPr>
                    <w:r>
                      <w:t>new media design certificate, british columbia institute of technology, 2012-2013</w:t>
                    </w:r>
                  </w:p>
                  <w:p w14:paraId="7B4C82E8" w14:textId="77777777" w:rsidR="006C343D" w:rsidRDefault="006C343D" w:rsidP="006C343D">
                    <w:pPr>
                      <w:pStyle w:val="ResumeText"/>
                    </w:pPr>
                    <w:r w:rsidRPr="006C343D">
                      <w:t xml:space="preserve">Course Highlights: Advanced Interactive Design, Web Site Design, Digital Marketing </w:t>
                    </w:r>
                  </w:p>
                </w:sdtContent>
              </w:sdt>
            </w:sdtContent>
          </w:sdt>
        </w:tc>
      </w:tr>
      <w:tr w:rsidR="006C343D" w14:paraId="069DDB24" w14:textId="77777777" w:rsidTr="006C343D">
        <w:tc>
          <w:tcPr>
            <w:tcW w:w="1778" w:type="dxa"/>
          </w:tcPr>
          <w:p w14:paraId="598FA462" w14:textId="77777777" w:rsidR="006C343D" w:rsidRDefault="006C343D">
            <w:pPr>
              <w:pStyle w:val="Heading1"/>
            </w:pPr>
            <w:r>
              <w:t>References</w:t>
            </w:r>
          </w:p>
        </w:tc>
        <w:tc>
          <w:tcPr>
            <w:tcW w:w="472" w:type="dxa"/>
          </w:tcPr>
          <w:p w14:paraId="76A2363D" w14:textId="77777777" w:rsidR="006C343D" w:rsidRDefault="006C343D"/>
        </w:tc>
        <w:tc>
          <w:tcPr>
            <w:tcW w:w="7830" w:type="dxa"/>
          </w:tcPr>
          <w:sdt>
            <w:sdtPr>
              <w:rPr>
                <w:rFonts w:asciiTheme="minorHAnsi" w:eastAsiaTheme="minorEastAsia" w:hAnsiTheme="minorHAnsi" w:cstheme="minorBidi"/>
                <w:b w:val="0"/>
                <w:bCs w:val="0"/>
                <w:caps w:val="0"/>
                <w:color w:val="595959" w:themeColor="text1" w:themeTint="A6"/>
                <w14:ligatures w14:val="none"/>
              </w:rPr>
              <w:id w:val="-1883713024"/>
              <w15:color w:val="C0C0C0"/>
              <w15:repeatingSection/>
            </w:sdtPr>
            <w:sdtContent>
              <w:sdt>
                <w:sdtPr>
                  <w:rPr>
                    <w:rFonts w:asciiTheme="minorHAnsi" w:eastAsiaTheme="minorEastAsia" w:hAnsiTheme="minorHAnsi" w:cstheme="minorBidi"/>
                    <w:b w:val="0"/>
                    <w:bCs w:val="0"/>
                    <w:caps w:val="0"/>
                    <w:color w:val="595959" w:themeColor="text1" w:themeTint="A6"/>
                    <w14:ligatures w14:val="none"/>
                  </w:rPr>
                  <w:id w:val="-1368215953"/>
                  <w:placeholder>
                    <w:docPart w:val="285856D3CBFF294DB76E3CDB57947920"/>
                  </w:placeholder>
                  <w15:color w:val="C0C0C0"/>
                  <w15:repeatingSectionItem/>
                </w:sdtPr>
                <w:sdtContent>
                  <w:p w14:paraId="4807BEEA" w14:textId="77777777" w:rsidR="006C343D" w:rsidRDefault="006C343D">
                    <w:pPr>
                      <w:pStyle w:val="Heading2"/>
                    </w:pPr>
                    <w:r>
                      <w:t>Jennifer robert</w:t>
                    </w:r>
                  </w:p>
                  <w:p w14:paraId="6C34017B" w14:textId="77777777" w:rsidR="006C343D" w:rsidRDefault="006C343D" w:rsidP="006C343D">
                    <w:pPr>
                      <w:pStyle w:val="ResumeText"/>
                    </w:pPr>
                    <w:r>
                      <w:t xml:space="preserve">Team Leader at </w:t>
                    </w:r>
                    <w:bookmarkStart w:id="0" w:name="_GoBack"/>
                    <w:bookmarkEnd w:id="0"/>
                    <w:r w:rsidRPr="000F11CD">
                      <w:t>OPACITY DESIGN GROUP</w:t>
                    </w:r>
                  </w:p>
                  <w:p w14:paraId="2229A9CC" w14:textId="77777777" w:rsidR="006C343D" w:rsidRDefault="006C343D">
                    <w:r w:rsidRPr="006C343D">
                      <w:t>jenniferr@opadesign.ca</w:t>
                    </w:r>
                  </w:p>
                  <w:p w14:paraId="3363AFFB" w14:textId="77777777" w:rsidR="006C343D" w:rsidRDefault="006C343D">
                    <w:r>
                      <w:t xml:space="preserve">604-456-4566 </w:t>
                    </w:r>
                  </w:p>
                </w:sdtContent>
              </w:sdt>
              <w:sdt>
                <w:sdtPr>
                  <w:rPr>
                    <w:rFonts w:asciiTheme="minorHAnsi" w:eastAsiaTheme="minorEastAsia" w:hAnsiTheme="minorHAnsi" w:cstheme="minorBidi"/>
                    <w:b w:val="0"/>
                    <w:bCs w:val="0"/>
                    <w:caps w:val="0"/>
                    <w:color w:val="595959" w:themeColor="text1" w:themeTint="A6"/>
                    <w14:ligatures w14:val="none"/>
                  </w:rPr>
                  <w:id w:val="-630405729"/>
                  <w:placeholder>
                    <w:docPart w:val="285856D3CBFF294DB76E3CDB57947920"/>
                  </w:placeholder>
                  <w15:color w:val="C0C0C0"/>
                  <w15:repeatingSectionItem/>
                </w:sdtPr>
                <w:sdtContent>
                  <w:p w14:paraId="126304DB" w14:textId="77777777" w:rsidR="006C343D" w:rsidRDefault="006C343D">
                    <w:pPr>
                      <w:pStyle w:val="Heading2"/>
                    </w:pPr>
                    <w:r>
                      <w:t>alex wong</w:t>
                    </w:r>
                  </w:p>
                  <w:p w14:paraId="7BBE02C6" w14:textId="77777777" w:rsidR="006C343D" w:rsidRDefault="006C343D">
                    <w:pPr>
                      <w:pStyle w:val="ResumeText"/>
                    </w:pPr>
                    <w:r>
                      <w:t xml:space="preserve">Manager at Aroma Web Design </w:t>
                    </w:r>
                  </w:p>
                  <w:p w14:paraId="437D4F21" w14:textId="77777777" w:rsidR="006C343D" w:rsidRDefault="006C343D" w:rsidP="006C343D">
                    <w:r w:rsidRPr="006C343D">
                      <w:t>alexwong@awd.ca</w:t>
                    </w:r>
                  </w:p>
                  <w:p w14:paraId="39517FBA" w14:textId="77777777" w:rsidR="006C343D" w:rsidRPr="002727C3" w:rsidRDefault="006C343D" w:rsidP="006C343D">
                    <w:pPr>
                      <w:rPr>
                        <w:rFonts w:eastAsia="Times New Roman" w:cs="Times New Roman"/>
                        <w:color w:val="auto"/>
                        <w:kern w:val="0"/>
                        <w:lang w:eastAsia="zh-CN"/>
                      </w:rPr>
                    </w:pPr>
                    <w:r>
                      <w:t>778-789-1234</w:t>
                    </w:r>
                  </w:p>
                </w:sdtContent>
              </w:sdt>
            </w:sdtContent>
          </w:sdt>
        </w:tc>
      </w:tr>
      <w:tr w:rsidR="006C343D" w14:paraId="33D53226" w14:textId="77777777" w:rsidTr="006C343D">
        <w:tc>
          <w:tcPr>
            <w:tcW w:w="1778" w:type="dxa"/>
          </w:tcPr>
          <w:p w14:paraId="70EC9C03" w14:textId="77777777" w:rsidR="006C343D" w:rsidRDefault="006C343D">
            <w:pPr>
              <w:pStyle w:val="Heading1"/>
            </w:pPr>
          </w:p>
        </w:tc>
        <w:tc>
          <w:tcPr>
            <w:tcW w:w="472" w:type="dxa"/>
          </w:tcPr>
          <w:p w14:paraId="402A182D" w14:textId="77777777" w:rsidR="006C343D" w:rsidRDefault="006C343D"/>
        </w:tc>
        <w:tc>
          <w:tcPr>
            <w:tcW w:w="7830" w:type="dxa"/>
          </w:tcPr>
          <w:p w14:paraId="29EE3E35" w14:textId="77777777" w:rsidR="006C343D" w:rsidRDefault="006C343D"/>
        </w:tc>
      </w:tr>
    </w:tbl>
    <w:p w14:paraId="14F1ACCE" w14:textId="77777777" w:rsidR="00001E70" w:rsidRDefault="00001E70"/>
    <w:sectPr w:rsidR="00001E70">
      <w:footerReference w:type="defaul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30208" w14:textId="77777777" w:rsidR="009F15A8" w:rsidRDefault="009F15A8">
      <w:pPr>
        <w:spacing w:before="0" w:after="0" w:line="240" w:lineRule="auto"/>
      </w:pPr>
      <w:r>
        <w:separator/>
      </w:r>
    </w:p>
  </w:endnote>
  <w:endnote w:type="continuationSeparator" w:id="0">
    <w:p w14:paraId="54FC22F0" w14:textId="77777777" w:rsidR="009F15A8" w:rsidRDefault="009F15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Description w:val="Footer table"/>
    </w:tblPr>
    <w:tblGrid>
      <w:gridCol w:w="5037"/>
      <w:gridCol w:w="5043"/>
    </w:tblGrid>
    <w:tr w:rsidR="00001E70" w14:paraId="09615AAD" w14:textId="77777777">
      <w:tc>
        <w:tcPr>
          <w:tcW w:w="5148" w:type="dxa"/>
        </w:tcPr>
        <w:p w14:paraId="15FC7A71" w14:textId="77777777" w:rsidR="00001E70" w:rsidRDefault="009F15A8">
          <w:pPr>
            <w:pStyle w:val="Footer"/>
          </w:pPr>
          <w:r>
            <w:t xml:space="preserve">Page | </w:t>
          </w:r>
          <w:r>
            <w:fldChar w:fldCharType="begin"/>
          </w:r>
          <w:r>
            <w:instrText xml:space="preserve"> PAGE   \* MERGEFORMAT </w:instrText>
          </w:r>
          <w:r>
            <w:fldChar w:fldCharType="separate"/>
          </w:r>
          <w:r w:rsidR="006C343D">
            <w:rPr>
              <w:noProof/>
            </w:rPr>
            <w:t>2</w:t>
          </w:r>
          <w:r>
            <w:fldChar w:fldCharType="end"/>
          </w:r>
        </w:p>
      </w:tc>
      <w:sdt>
        <w:sdtPr>
          <w:alias w:val="Your Name"/>
          <w:tag w:val=""/>
          <w:id w:val="-1352728942"/>
          <w:placeholder>
            <w:docPart w:val="6D7CEE13DC48BB4894D17B694C11593A"/>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11F1EEC3" w14:textId="77777777" w:rsidR="00001E70" w:rsidRDefault="00C24D1F">
              <w:pPr>
                <w:pStyle w:val="Footer"/>
                <w:jc w:val="right"/>
              </w:pPr>
              <w:r>
                <w:t>Patricia Smith</w:t>
              </w:r>
            </w:p>
          </w:tc>
        </w:sdtContent>
      </w:sdt>
    </w:tr>
  </w:tbl>
  <w:p w14:paraId="76E05C49" w14:textId="77777777" w:rsidR="00001E70" w:rsidRDefault="00001E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49E6E" w14:textId="77777777" w:rsidR="009F15A8" w:rsidRDefault="009F15A8">
      <w:pPr>
        <w:spacing w:before="0" w:after="0" w:line="240" w:lineRule="auto"/>
      </w:pPr>
      <w:r>
        <w:separator/>
      </w:r>
    </w:p>
  </w:footnote>
  <w:footnote w:type="continuationSeparator" w:id="0">
    <w:p w14:paraId="171252A4" w14:textId="77777777" w:rsidR="009F15A8" w:rsidRDefault="009F15A8">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D4808"/>
    <w:multiLevelType w:val="multilevel"/>
    <w:tmpl w:val="241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34589"/>
    <w:multiLevelType w:val="multilevel"/>
    <w:tmpl w:val="C4EE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94A8E"/>
    <w:multiLevelType w:val="multilevel"/>
    <w:tmpl w:val="E668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60BD7"/>
    <w:multiLevelType w:val="multilevel"/>
    <w:tmpl w:val="DABE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47A20"/>
    <w:multiLevelType w:val="hybridMultilevel"/>
    <w:tmpl w:val="1CDE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5966D8"/>
    <w:multiLevelType w:val="hybridMultilevel"/>
    <w:tmpl w:val="7592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511406"/>
    <w:multiLevelType w:val="hybridMultilevel"/>
    <w:tmpl w:val="AA2C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23AA0"/>
    <w:multiLevelType w:val="multilevel"/>
    <w:tmpl w:val="BE2C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146F46"/>
    <w:multiLevelType w:val="hybridMultilevel"/>
    <w:tmpl w:val="1C0A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0"/>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7A3"/>
    <w:rsid w:val="00001E70"/>
    <w:rsid w:val="002727C3"/>
    <w:rsid w:val="003E73BD"/>
    <w:rsid w:val="006C343D"/>
    <w:rsid w:val="009607A3"/>
    <w:rsid w:val="009F15A8"/>
    <w:rsid w:val="00C24D1F"/>
    <w:rsid w:val="00C85B6D"/>
    <w:rsid w:val="00CE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D37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0"/>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character" w:styleId="Hyperlink">
    <w:name w:val="Hyperlink"/>
    <w:basedOn w:val="DefaultParagraphFont"/>
    <w:uiPriority w:val="99"/>
    <w:unhideWhenUsed/>
    <w:rsid w:val="009607A3"/>
    <w:rPr>
      <w:color w:val="F59E00" w:themeColor="hyperlink"/>
      <w:u w:val="single"/>
    </w:rPr>
  </w:style>
  <w:style w:type="character" w:styleId="FollowedHyperlink">
    <w:name w:val="FollowedHyperlink"/>
    <w:basedOn w:val="DefaultParagraphFont"/>
    <w:uiPriority w:val="99"/>
    <w:semiHidden/>
    <w:unhideWhenUsed/>
    <w:rsid w:val="009607A3"/>
    <w:rPr>
      <w:color w:val="B2B2B2" w:themeColor="followedHyperlink"/>
      <w:u w:val="single"/>
    </w:rPr>
  </w:style>
  <w:style w:type="paragraph" w:styleId="ListParagraph">
    <w:name w:val="List Paragraph"/>
    <w:basedOn w:val="Normal"/>
    <w:uiPriority w:val="34"/>
    <w:semiHidden/>
    <w:qFormat/>
    <w:rsid w:val="00960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74212">
      <w:bodyDiv w:val="1"/>
      <w:marLeft w:val="0"/>
      <w:marRight w:val="0"/>
      <w:marTop w:val="0"/>
      <w:marBottom w:val="0"/>
      <w:divBdr>
        <w:top w:val="none" w:sz="0" w:space="0" w:color="auto"/>
        <w:left w:val="none" w:sz="0" w:space="0" w:color="auto"/>
        <w:bottom w:val="none" w:sz="0" w:space="0" w:color="auto"/>
        <w:right w:val="none" w:sz="0" w:space="0" w:color="auto"/>
      </w:divBdr>
    </w:div>
    <w:div w:id="510144147">
      <w:bodyDiv w:val="1"/>
      <w:marLeft w:val="0"/>
      <w:marRight w:val="0"/>
      <w:marTop w:val="0"/>
      <w:marBottom w:val="0"/>
      <w:divBdr>
        <w:top w:val="none" w:sz="0" w:space="0" w:color="auto"/>
        <w:left w:val="none" w:sz="0" w:space="0" w:color="auto"/>
        <w:bottom w:val="none" w:sz="0" w:space="0" w:color="auto"/>
        <w:right w:val="none" w:sz="0" w:space="0" w:color="auto"/>
      </w:divBdr>
    </w:div>
    <w:div w:id="520627988">
      <w:bodyDiv w:val="1"/>
      <w:marLeft w:val="0"/>
      <w:marRight w:val="0"/>
      <w:marTop w:val="0"/>
      <w:marBottom w:val="0"/>
      <w:divBdr>
        <w:top w:val="none" w:sz="0" w:space="0" w:color="auto"/>
        <w:left w:val="none" w:sz="0" w:space="0" w:color="auto"/>
        <w:bottom w:val="none" w:sz="0" w:space="0" w:color="auto"/>
        <w:right w:val="none" w:sz="0" w:space="0" w:color="auto"/>
      </w:divBdr>
    </w:div>
    <w:div w:id="542593957">
      <w:bodyDiv w:val="1"/>
      <w:marLeft w:val="0"/>
      <w:marRight w:val="0"/>
      <w:marTop w:val="0"/>
      <w:marBottom w:val="0"/>
      <w:divBdr>
        <w:top w:val="none" w:sz="0" w:space="0" w:color="auto"/>
        <w:left w:val="none" w:sz="0" w:space="0" w:color="auto"/>
        <w:bottom w:val="none" w:sz="0" w:space="0" w:color="auto"/>
        <w:right w:val="none" w:sz="0" w:space="0" w:color="auto"/>
      </w:divBdr>
    </w:div>
    <w:div w:id="940650697">
      <w:bodyDiv w:val="1"/>
      <w:marLeft w:val="0"/>
      <w:marRight w:val="0"/>
      <w:marTop w:val="0"/>
      <w:marBottom w:val="0"/>
      <w:divBdr>
        <w:top w:val="none" w:sz="0" w:space="0" w:color="auto"/>
        <w:left w:val="none" w:sz="0" w:space="0" w:color="auto"/>
        <w:bottom w:val="none" w:sz="0" w:space="0" w:color="auto"/>
        <w:right w:val="none" w:sz="0" w:space="0" w:color="auto"/>
      </w:divBdr>
    </w:div>
    <w:div w:id="1255552927">
      <w:bodyDiv w:val="1"/>
      <w:marLeft w:val="0"/>
      <w:marRight w:val="0"/>
      <w:marTop w:val="0"/>
      <w:marBottom w:val="0"/>
      <w:divBdr>
        <w:top w:val="none" w:sz="0" w:space="0" w:color="auto"/>
        <w:left w:val="none" w:sz="0" w:space="0" w:color="auto"/>
        <w:bottom w:val="none" w:sz="0" w:space="0" w:color="auto"/>
        <w:right w:val="none" w:sz="0" w:space="0" w:color="auto"/>
      </w:divBdr>
    </w:div>
    <w:div w:id="1703508516">
      <w:bodyDiv w:val="1"/>
      <w:marLeft w:val="0"/>
      <w:marRight w:val="0"/>
      <w:marTop w:val="0"/>
      <w:marBottom w:val="0"/>
      <w:divBdr>
        <w:top w:val="none" w:sz="0" w:space="0" w:color="auto"/>
        <w:left w:val="none" w:sz="0" w:space="0" w:color="auto"/>
        <w:bottom w:val="none" w:sz="0" w:space="0" w:color="auto"/>
        <w:right w:val="none" w:sz="0" w:space="0" w:color="auto"/>
      </w:divBdr>
    </w:div>
    <w:div w:id="2008055186">
      <w:bodyDiv w:val="1"/>
      <w:marLeft w:val="0"/>
      <w:marRight w:val="0"/>
      <w:marTop w:val="0"/>
      <w:marBottom w:val="0"/>
      <w:divBdr>
        <w:top w:val="none" w:sz="0" w:space="0" w:color="auto"/>
        <w:left w:val="none" w:sz="0" w:space="0" w:color="auto"/>
        <w:bottom w:val="none" w:sz="0" w:space="0" w:color="auto"/>
        <w:right w:val="none" w:sz="0" w:space="0" w:color="auto"/>
      </w:divBdr>
    </w:div>
    <w:div w:id="201445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sshuang/Library/Containers/com.microsoft.Word/Data/Library/Caches/1033/TM03463069/Functional%20resume%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B568C2BD335F4E9CBDAE0DA8A3DC61"/>
        <w:category>
          <w:name w:val="General"/>
          <w:gallery w:val="placeholder"/>
        </w:category>
        <w:types>
          <w:type w:val="bbPlcHdr"/>
        </w:types>
        <w:behaviors>
          <w:behavior w:val="content"/>
        </w:behaviors>
        <w:guid w:val="{59018742-A901-A84A-9188-27B0C1E747F4}"/>
      </w:docPartPr>
      <w:docPartBody>
        <w:p w:rsidR="00000000" w:rsidRDefault="00D47915">
          <w:pPr>
            <w:pStyle w:val="44B568C2BD335F4E9CBDAE0DA8A3DC61"/>
          </w:pPr>
          <w:r>
            <w:t>[Street Address]</w:t>
          </w:r>
        </w:p>
      </w:docPartBody>
    </w:docPart>
    <w:docPart>
      <w:docPartPr>
        <w:name w:val="14457947005578429BB7750DD30B0B00"/>
        <w:category>
          <w:name w:val="General"/>
          <w:gallery w:val="placeholder"/>
        </w:category>
        <w:types>
          <w:type w:val="bbPlcHdr"/>
        </w:types>
        <w:behaviors>
          <w:behavior w:val="content"/>
        </w:behaviors>
        <w:guid w:val="{DDBC3872-2E37-B748-9484-141CE601D2FF}"/>
      </w:docPartPr>
      <w:docPartBody>
        <w:p w:rsidR="00000000" w:rsidRDefault="00D47915">
          <w:pPr>
            <w:pStyle w:val="14457947005578429BB7750DD30B0B00"/>
          </w:pPr>
          <w:r>
            <w:t>[City, ST ZIP Code]</w:t>
          </w:r>
        </w:p>
      </w:docPartBody>
    </w:docPart>
    <w:docPart>
      <w:docPartPr>
        <w:name w:val="6D7CEE13DC48BB4894D17B694C11593A"/>
        <w:category>
          <w:name w:val="General"/>
          <w:gallery w:val="placeholder"/>
        </w:category>
        <w:types>
          <w:type w:val="bbPlcHdr"/>
        </w:types>
        <w:behaviors>
          <w:behavior w:val="content"/>
        </w:behaviors>
        <w:guid w:val="{2363CB44-3EC7-E343-B2A2-4F25BE68F4CF}"/>
      </w:docPartPr>
      <w:docPartBody>
        <w:p w:rsidR="00000000" w:rsidRDefault="00D47915">
          <w:pPr>
            <w:pStyle w:val="6D7CEE13DC48BB4894D17B694C11593A"/>
          </w:pPr>
          <w:r>
            <w:rPr>
              <w:rStyle w:val="PlaceholderText"/>
            </w:rPr>
            <w:t>[Author]</w:t>
          </w:r>
        </w:p>
      </w:docPartBody>
    </w:docPart>
    <w:docPart>
      <w:docPartPr>
        <w:name w:val="DFB4EC1B5C06B040B74389D125E56DDD"/>
        <w:category>
          <w:name w:val="General"/>
          <w:gallery w:val="placeholder"/>
        </w:category>
        <w:types>
          <w:type w:val="bbPlcHdr"/>
        </w:types>
        <w:behaviors>
          <w:behavior w:val="content"/>
        </w:behaviors>
        <w:guid w:val="{A0AF1778-114F-8B44-83F6-F0D3457F69D3}"/>
      </w:docPartPr>
      <w:docPartBody>
        <w:p w:rsidR="00000000" w:rsidRDefault="006B6EC6" w:rsidP="006B6EC6">
          <w:pPr>
            <w:pStyle w:val="DFB4EC1B5C06B040B74389D125E56DDD"/>
          </w:pPr>
          <w:r>
            <w:rPr>
              <w:rStyle w:val="PlaceholderText"/>
            </w:rPr>
            <w:t>Enter any content that you want to repeat, including other content controls. You can also insert this control around table rows in order to repeat parts of a table.</w:t>
          </w:r>
        </w:p>
      </w:docPartBody>
    </w:docPart>
    <w:docPart>
      <w:docPartPr>
        <w:name w:val="5E9B48DFEFC27A4C88E0D0961BB7D399"/>
        <w:category>
          <w:name w:val="General"/>
          <w:gallery w:val="placeholder"/>
        </w:category>
        <w:types>
          <w:type w:val="bbPlcHdr"/>
        </w:types>
        <w:behaviors>
          <w:behavior w:val="content"/>
        </w:behaviors>
        <w:guid w:val="{7A87B4D2-4157-8C4C-9AE8-DC9A67C387F4}"/>
      </w:docPartPr>
      <w:docPartBody>
        <w:p w:rsidR="00000000" w:rsidRDefault="006B6EC6" w:rsidP="006B6EC6">
          <w:pPr>
            <w:pStyle w:val="5E9B48DFEFC27A4C88E0D0961BB7D399"/>
          </w:pPr>
          <w:r>
            <w:rPr>
              <w:rStyle w:val="PlaceholderText"/>
            </w:rPr>
            <w:t>Enter any content that you want to repeat, including other content controls. You can also insert this control around table rows in order to repeat parts of a table.</w:t>
          </w:r>
        </w:p>
      </w:docPartBody>
    </w:docPart>
    <w:docPart>
      <w:docPartPr>
        <w:name w:val="285856D3CBFF294DB76E3CDB57947920"/>
        <w:category>
          <w:name w:val="General"/>
          <w:gallery w:val="placeholder"/>
        </w:category>
        <w:types>
          <w:type w:val="bbPlcHdr"/>
        </w:types>
        <w:behaviors>
          <w:behavior w:val="content"/>
        </w:behaviors>
        <w:guid w:val="{B77425D8-56DC-B944-9CBF-37784DDE0398}"/>
      </w:docPartPr>
      <w:docPartBody>
        <w:p w:rsidR="00000000" w:rsidRDefault="006B6EC6" w:rsidP="006B6EC6">
          <w:pPr>
            <w:pStyle w:val="285856D3CBFF294DB76E3CDB57947920"/>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C6"/>
    <w:rsid w:val="006B6EC6"/>
    <w:rsid w:val="00D4791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B568C2BD335F4E9CBDAE0DA8A3DC61">
    <w:name w:val="44B568C2BD335F4E9CBDAE0DA8A3DC61"/>
  </w:style>
  <w:style w:type="paragraph" w:customStyle="1" w:styleId="14457947005578429BB7750DD30B0B00">
    <w:name w:val="14457947005578429BB7750DD30B0B00"/>
  </w:style>
  <w:style w:type="paragraph" w:customStyle="1" w:styleId="35AE0CE78221A84494C83FAE354582F9">
    <w:name w:val="35AE0CE78221A84494C83FAE354582F9"/>
  </w:style>
  <w:style w:type="paragraph" w:customStyle="1" w:styleId="E2C316352BECBA418EC01372324DEF2B">
    <w:name w:val="E2C316352BECBA418EC01372324DEF2B"/>
  </w:style>
  <w:style w:type="character" w:styleId="Emphasis">
    <w:name w:val="Emphasis"/>
    <w:basedOn w:val="DefaultParagraphFont"/>
    <w:unhideWhenUsed/>
    <w:qFormat/>
    <w:rPr>
      <w:color w:val="4472C4" w:themeColor="accent1"/>
    </w:rPr>
  </w:style>
  <w:style w:type="paragraph" w:customStyle="1" w:styleId="75F92DEE22CEB04CB3493B2FADFF8EAD">
    <w:name w:val="75F92DEE22CEB04CB3493B2FADFF8EAD"/>
  </w:style>
  <w:style w:type="character" w:styleId="PlaceholderText">
    <w:name w:val="Placeholder Text"/>
    <w:basedOn w:val="DefaultParagraphFont"/>
    <w:uiPriority w:val="99"/>
    <w:semiHidden/>
    <w:rsid w:val="006B6EC6"/>
    <w:rPr>
      <w:color w:val="808080"/>
    </w:rPr>
  </w:style>
  <w:style w:type="paragraph" w:customStyle="1" w:styleId="6D7CEE13DC48BB4894D17B694C11593A">
    <w:name w:val="6D7CEE13DC48BB4894D17B694C11593A"/>
  </w:style>
  <w:style w:type="paragraph" w:customStyle="1" w:styleId="7C4A9BF4E53F414ABCC47E25E711D1B0">
    <w:name w:val="7C4A9BF4E53F414ABCC47E25E711D1B0"/>
  </w:style>
  <w:style w:type="paragraph" w:customStyle="1" w:styleId="B4CE25136399D44390F6A5527DA1D093">
    <w:name w:val="B4CE25136399D44390F6A5527DA1D093"/>
  </w:style>
  <w:style w:type="paragraph" w:customStyle="1" w:styleId="62ED908C276E3440AE0D3C3C4C5B1B67">
    <w:name w:val="62ED908C276E3440AE0D3C3C4C5B1B67"/>
  </w:style>
  <w:style w:type="paragraph" w:customStyle="1" w:styleId="42151790875AAE409752E67A1360E0F4">
    <w:name w:val="42151790875AAE409752E67A1360E0F4"/>
  </w:style>
  <w:style w:type="paragraph" w:customStyle="1" w:styleId="2242B1C02E6546428172663F1FFCDA0E">
    <w:name w:val="2242B1C02E6546428172663F1FFCDA0E"/>
  </w:style>
  <w:style w:type="paragraph" w:customStyle="1" w:styleId="576B89AF76CEA7448D594B6576490F5E">
    <w:name w:val="576B89AF76CEA7448D594B6576490F5E"/>
  </w:style>
  <w:style w:type="paragraph" w:customStyle="1" w:styleId="ABC3279155F27F48877E9F04FD1AEC14">
    <w:name w:val="ABC3279155F27F48877E9F04FD1AEC14"/>
  </w:style>
  <w:style w:type="paragraph" w:customStyle="1" w:styleId="5F86BE61FCCC6847AE24CD87676DA312">
    <w:name w:val="5F86BE61FCCC6847AE24CD87676DA312"/>
  </w:style>
  <w:style w:type="paragraph" w:customStyle="1" w:styleId="35DBD041F1934441BCCBC88FBC94D53C">
    <w:name w:val="35DBD041F1934441BCCBC88FBC94D53C"/>
  </w:style>
  <w:style w:type="paragraph" w:customStyle="1" w:styleId="5CD193E99FDD144EB335CD91A336DAEB">
    <w:name w:val="5CD193E99FDD144EB335CD91A336DAEB"/>
  </w:style>
  <w:style w:type="paragraph" w:customStyle="1" w:styleId="2EC5F6BC5D892E439ECF1E6F032C1668">
    <w:name w:val="2EC5F6BC5D892E439ECF1E6F032C1668"/>
  </w:style>
  <w:style w:type="paragraph" w:customStyle="1" w:styleId="20488D81C754BE46B970F3C6FB7D13D0">
    <w:name w:val="20488D81C754BE46B970F3C6FB7D13D0"/>
  </w:style>
  <w:style w:type="paragraph" w:customStyle="1" w:styleId="394655E9868E1F4697A5B3C95D38A6C6">
    <w:name w:val="394655E9868E1F4697A5B3C95D38A6C6"/>
  </w:style>
  <w:style w:type="paragraph" w:customStyle="1" w:styleId="6517367BFE2C614ABA1B41F25F461AA1">
    <w:name w:val="6517367BFE2C614ABA1B41F25F461AA1"/>
    <w:rsid w:val="006B6EC6"/>
  </w:style>
  <w:style w:type="paragraph" w:customStyle="1" w:styleId="317EBDC5E62C6644940D9D06A2C38B15">
    <w:name w:val="317EBDC5E62C6644940D9D06A2C38B15"/>
    <w:rsid w:val="006B6EC6"/>
  </w:style>
  <w:style w:type="paragraph" w:customStyle="1" w:styleId="E380BCD73D88EC4E86B0AA76E7CE196B">
    <w:name w:val="E380BCD73D88EC4E86B0AA76E7CE196B"/>
    <w:rsid w:val="006B6EC6"/>
  </w:style>
  <w:style w:type="paragraph" w:customStyle="1" w:styleId="DFB4EC1B5C06B040B74389D125E56DDD">
    <w:name w:val="DFB4EC1B5C06B040B74389D125E56DDD"/>
    <w:rsid w:val="006B6EC6"/>
  </w:style>
  <w:style w:type="paragraph" w:customStyle="1" w:styleId="5E9B48DFEFC27A4C88E0D0961BB7D399">
    <w:name w:val="5E9B48DFEFC27A4C88E0D0961BB7D399"/>
    <w:rsid w:val="006B6EC6"/>
  </w:style>
  <w:style w:type="paragraph" w:customStyle="1" w:styleId="D5C8964A526BD34DA0F88B7E3B8DB19D">
    <w:name w:val="D5C8964A526BD34DA0F88B7E3B8DB19D"/>
    <w:rsid w:val="006B6EC6"/>
  </w:style>
  <w:style w:type="paragraph" w:customStyle="1" w:styleId="285856D3CBFF294DB76E3CDB57947920">
    <w:name w:val="285856D3CBFF294DB76E3CDB57947920"/>
    <w:rsid w:val="006B6EC6"/>
  </w:style>
  <w:style w:type="paragraph" w:customStyle="1" w:styleId="F91720B879359944BF4D23EE8D5491A1">
    <w:name w:val="F91720B879359944BF4D23EE8D5491A1"/>
    <w:rsid w:val="006B6EC6"/>
  </w:style>
  <w:style w:type="paragraph" w:customStyle="1" w:styleId="68A81602C987AB4984160FFD17426D01">
    <w:name w:val="68A81602C987AB4984160FFD17426D01"/>
    <w:rsid w:val="006B6EC6"/>
  </w:style>
  <w:style w:type="paragraph" w:customStyle="1" w:styleId="F28BF8FA98276B43B73D7E6962E36835">
    <w:name w:val="F28BF8FA98276B43B73D7E6962E36835"/>
    <w:rsid w:val="006B6EC6"/>
  </w:style>
  <w:style w:type="paragraph" w:customStyle="1" w:styleId="452B4E2F331A094EBE6BAC4FC834F231">
    <w:name w:val="452B4E2F331A094EBE6BAC4FC834F231"/>
    <w:rsid w:val="006B6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Functional resume (Simple design).dotx</Template>
  <TotalTime>21</TotalTime>
  <Pages>2</Pages>
  <Words>380</Words>
  <Characters>2171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Smith</dc:creator>
  <cp:lastModifiedBy>tesshuangxj@yahoo.com</cp:lastModifiedBy>
  <cp:revision>1</cp:revision>
  <dcterms:created xsi:type="dcterms:W3CDTF">2017-11-10T07:41:00Z</dcterms:created>
  <dcterms:modified xsi:type="dcterms:W3CDTF">2017-11-10T17:08:00Z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