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ED71A" w14:textId="77777777" w:rsidR="00C25BD4" w:rsidRDefault="005858AF">
      <w:pPr>
        <w:pStyle w:val="Name"/>
      </w:pPr>
      <w:r>
        <w:t>Kate anderson</w:t>
      </w:r>
    </w:p>
    <w:sdt>
      <w:sdtPr>
        <w:id w:val="1900481961"/>
        <w:placeholder>
          <w:docPart w:val="43CC1F412196D6429FE5C75668BDCC3E"/>
        </w:placeholder>
        <w:temporary/>
        <w:showingPlcHdr/>
        <w15:appearance w15:val="hidden"/>
      </w:sdtPr>
      <w:sdtEndPr/>
      <w:sdtContent>
        <w:p w14:paraId="5A3EF615" w14:textId="77777777" w:rsidR="00C25BD4" w:rsidRDefault="009744E2">
          <w:pPr>
            <w:pStyle w:val="ContactInfo"/>
          </w:pPr>
          <w:r>
            <w:t>Address | Phone | Email</w:t>
          </w:r>
        </w:p>
      </w:sdtContent>
    </w:sdt>
    <w:sdt>
      <w:sdtPr>
        <w:id w:val="-1179423465"/>
        <w:placeholder>
          <w:docPart w:val="DF48CEDF72136F43A0ED55176373DDCE"/>
        </w:placeholder>
        <w:temporary/>
        <w:showingPlcHdr/>
        <w15:appearance w15:val="hidden"/>
      </w:sdtPr>
      <w:sdtEndPr/>
      <w:sdtContent>
        <w:p w14:paraId="3C73645D" w14:textId="77777777" w:rsidR="00C25BD4" w:rsidRDefault="009744E2">
          <w:pPr>
            <w:pStyle w:val="Heading1"/>
          </w:pPr>
          <w:r>
            <w:t>Objective</w:t>
          </w:r>
        </w:p>
      </w:sdtContent>
    </w:sdt>
    <w:p w14:paraId="31DE0A5E" w14:textId="77777777" w:rsidR="00C25BD4" w:rsidRDefault="005858AF">
      <w:r w:rsidRPr="005858AF">
        <w:t>To achieve success in the field of digital marketing and grow with the organization</w:t>
      </w:r>
    </w:p>
    <w:sdt>
      <w:sdtPr>
        <w:id w:val="1728489637"/>
        <w:placeholder>
          <w:docPart w:val="3BD25713C045C64781BFE1012EB43D79"/>
        </w:placeholder>
        <w:temporary/>
        <w:showingPlcHdr/>
        <w15:appearance w15:val="hidden"/>
      </w:sdtPr>
      <w:sdtEndPr/>
      <w:sdtContent>
        <w:p w14:paraId="2E409609" w14:textId="77777777" w:rsidR="00C25BD4" w:rsidRDefault="009744E2">
          <w:pPr>
            <w:pStyle w:val="Heading1"/>
          </w:pPr>
          <w:r>
            <w:t>Experience</w:t>
          </w:r>
        </w:p>
      </w:sdtContent>
    </w:sdt>
    <w:p w14:paraId="7EC8A198" w14:textId="77777777" w:rsidR="00C25BD4" w:rsidRPr="005858AF" w:rsidRDefault="005858AF">
      <w:pPr>
        <w:rPr>
          <w:b/>
        </w:rPr>
      </w:pPr>
      <w:r w:rsidRPr="005858AF">
        <w:rPr>
          <w:b/>
        </w:rPr>
        <w:t xml:space="preserve">Pigeon </w:t>
      </w:r>
      <w:proofErr w:type="spellStart"/>
      <w:r w:rsidRPr="005858AF">
        <w:rPr>
          <w:b/>
        </w:rPr>
        <w:t>Technicals</w:t>
      </w:r>
      <w:proofErr w:type="spellEnd"/>
      <w:r w:rsidRPr="005858AF">
        <w:rPr>
          <w:b/>
        </w:rPr>
        <w:t xml:space="preserve"> Ltd.</w:t>
      </w:r>
    </w:p>
    <w:p w14:paraId="71EC4B9D" w14:textId="77777777" w:rsidR="00C25BD4" w:rsidRDefault="005858AF">
      <w:r>
        <w:t>Digital Marketing Specialist | January 2008 - Present</w:t>
      </w:r>
    </w:p>
    <w:p w14:paraId="111DA892" w14:textId="77777777" w:rsidR="005858AF" w:rsidRPr="005858AF" w:rsidRDefault="005858AF" w:rsidP="005858AF">
      <w:pPr>
        <w:pStyle w:val="ListBullet"/>
      </w:pPr>
      <w:r w:rsidRPr="005858AF">
        <w:t>Analyzing business performance with the help of digital tools and reports</w:t>
      </w:r>
    </w:p>
    <w:p w14:paraId="39D8971F" w14:textId="77777777" w:rsidR="005858AF" w:rsidRPr="005858AF" w:rsidRDefault="005858AF" w:rsidP="005858AF">
      <w:pPr>
        <w:pStyle w:val="ListBullet"/>
      </w:pPr>
      <w:r w:rsidRPr="005858AF">
        <w:t>Analyzing the available resources and digital tools. Web traffic analysis using various digital tools like Google analytics</w:t>
      </w:r>
    </w:p>
    <w:p w14:paraId="452A4EF0" w14:textId="77777777" w:rsidR="005858AF" w:rsidRPr="005858AF" w:rsidRDefault="005858AF" w:rsidP="005858AF">
      <w:pPr>
        <w:pStyle w:val="ListBullet"/>
      </w:pPr>
      <w:r w:rsidRPr="005858AF">
        <w:t>Preparing interactive strategic digital marketing plan</w:t>
      </w:r>
    </w:p>
    <w:p w14:paraId="03231C64" w14:textId="77777777" w:rsidR="005858AF" w:rsidRDefault="005858AF" w:rsidP="005858AF">
      <w:pPr>
        <w:pStyle w:val="ListBullet"/>
      </w:pPr>
      <w:r w:rsidRPr="005858AF">
        <w:t>Creating awareness about the company's brand</w:t>
      </w:r>
    </w:p>
    <w:p w14:paraId="7504DB93" w14:textId="77777777" w:rsidR="005858AF" w:rsidRPr="005858AF" w:rsidRDefault="005858AF" w:rsidP="005858AF">
      <w:pPr>
        <w:pStyle w:val="ListBullet"/>
        <w:numPr>
          <w:ilvl w:val="0"/>
          <w:numId w:val="0"/>
        </w:numPr>
        <w:rPr>
          <w:b/>
        </w:rPr>
      </w:pPr>
      <w:r w:rsidRPr="005858AF">
        <w:rPr>
          <w:b/>
        </w:rPr>
        <w:t>Sparrow Technologies</w:t>
      </w:r>
    </w:p>
    <w:p w14:paraId="56689FE6" w14:textId="77777777" w:rsidR="005858AF" w:rsidRPr="005858AF" w:rsidRDefault="005858AF" w:rsidP="005858AF">
      <w:pPr>
        <w:pStyle w:val="ListBullet"/>
        <w:numPr>
          <w:ilvl w:val="0"/>
          <w:numId w:val="0"/>
        </w:numPr>
        <w:ind w:left="216" w:hanging="216"/>
      </w:pPr>
      <w:r>
        <w:t xml:space="preserve">Digital Marketing </w:t>
      </w:r>
      <w:r>
        <w:t>Executive</w:t>
      </w:r>
      <w:r>
        <w:t xml:space="preserve"> | </w:t>
      </w:r>
      <w:r>
        <w:t>April 2005 - December 2007</w:t>
      </w:r>
    </w:p>
    <w:p w14:paraId="06CB10F3" w14:textId="77777777" w:rsidR="005858AF" w:rsidRPr="005858AF" w:rsidRDefault="005858AF" w:rsidP="005858AF">
      <w:pPr>
        <w:pStyle w:val="ListBullet"/>
      </w:pPr>
      <w:r w:rsidRPr="005858AF">
        <w:t>Assuring proper implementation of different digital marketing tools and techniques such as SEO, PPC advertisement, email marketing, etc.</w:t>
      </w:r>
    </w:p>
    <w:p w14:paraId="3755FE50" w14:textId="77777777" w:rsidR="005858AF" w:rsidRPr="005858AF" w:rsidRDefault="005858AF" w:rsidP="005858AF">
      <w:pPr>
        <w:pStyle w:val="ListBullet"/>
      </w:pPr>
      <w:r w:rsidRPr="005858AF">
        <w:t>Keyword analysis and research</w:t>
      </w:r>
    </w:p>
    <w:p w14:paraId="790A1A33" w14:textId="77777777" w:rsidR="005858AF" w:rsidRPr="005858AF" w:rsidRDefault="005858AF" w:rsidP="005858AF">
      <w:pPr>
        <w:pStyle w:val="ListBullet"/>
      </w:pPr>
      <w:r w:rsidRPr="005858AF">
        <w:t>Analyzing and checking the success of the digital marketing techniques used</w:t>
      </w:r>
    </w:p>
    <w:p w14:paraId="139C2040" w14:textId="77777777" w:rsidR="00C25BD4" w:rsidRPr="005858AF" w:rsidRDefault="005858AF" w:rsidP="005858AF">
      <w:pPr>
        <w:pStyle w:val="ListBullet"/>
      </w:pPr>
      <w:r w:rsidRPr="005858AF">
        <w:t>Providing online help to clients to achieve success</w:t>
      </w:r>
    </w:p>
    <w:sdt>
      <w:sdtPr>
        <w:id w:val="720946933"/>
        <w:placeholder>
          <w:docPart w:val="CD263C90E0AA3B47A7F2B195BAC37BB2"/>
        </w:placeholder>
        <w:temporary/>
        <w:showingPlcHdr/>
        <w15:appearance w15:val="hidden"/>
      </w:sdtPr>
      <w:sdtEndPr/>
      <w:sdtContent>
        <w:p w14:paraId="678DE554" w14:textId="77777777" w:rsidR="00C25BD4" w:rsidRDefault="009744E2">
          <w:pPr>
            <w:pStyle w:val="Heading1"/>
          </w:pPr>
          <w:r>
            <w:t>Education</w:t>
          </w:r>
        </w:p>
      </w:sdtContent>
    </w:sdt>
    <w:p w14:paraId="49A3BC8E" w14:textId="77777777" w:rsidR="005858AF" w:rsidRPr="005858AF" w:rsidRDefault="005858AF" w:rsidP="005858AF">
      <w:pPr>
        <w:pStyle w:val="ListBullet"/>
      </w:pPr>
      <w:r w:rsidRPr="005858AF">
        <w:t>Master of Sc</w:t>
      </w:r>
      <w:bookmarkStart w:id="0" w:name="_GoBack"/>
      <w:bookmarkEnd w:id="0"/>
      <w:r w:rsidRPr="005858AF">
        <w:t>ience in Integrated Marketing from New York University in 2004</w:t>
      </w:r>
    </w:p>
    <w:p w14:paraId="298562C9" w14:textId="77777777" w:rsidR="005858AF" w:rsidRPr="005858AF" w:rsidRDefault="005858AF" w:rsidP="005858AF">
      <w:pPr>
        <w:pStyle w:val="ListBullet"/>
      </w:pPr>
      <w:r w:rsidRPr="005858AF">
        <w:t>Certificate in Digital Media Marketing from New York University</w:t>
      </w:r>
    </w:p>
    <w:p w14:paraId="7D2B92A1" w14:textId="77777777" w:rsidR="00C25BD4" w:rsidRDefault="005858AF">
      <w:pPr>
        <w:pStyle w:val="Heading1"/>
      </w:pPr>
      <w:r>
        <w:t>skills</w:t>
      </w:r>
    </w:p>
    <w:p w14:paraId="0BA533FC" w14:textId="77777777" w:rsidR="005858AF" w:rsidRPr="005858AF" w:rsidRDefault="005858AF" w:rsidP="005858AF">
      <w:pPr>
        <w:pStyle w:val="ListBullet"/>
      </w:pPr>
      <w:r w:rsidRPr="005858AF">
        <w:t>Strategic analysis</w:t>
      </w:r>
    </w:p>
    <w:p w14:paraId="5BC80A03" w14:textId="77777777" w:rsidR="005858AF" w:rsidRPr="005858AF" w:rsidRDefault="005858AF" w:rsidP="005858AF">
      <w:pPr>
        <w:pStyle w:val="ListBullet"/>
      </w:pPr>
      <w:r w:rsidRPr="005858AF">
        <w:t>Keyword research and analysis</w:t>
      </w:r>
    </w:p>
    <w:p w14:paraId="2434E929" w14:textId="77777777" w:rsidR="005858AF" w:rsidRPr="005858AF" w:rsidRDefault="005858AF" w:rsidP="005858AF">
      <w:pPr>
        <w:pStyle w:val="ListBullet"/>
      </w:pPr>
      <w:r w:rsidRPr="005858AF">
        <w:lastRenderedPageBreak/>
        <w:t>Email marketing</w:t>
      </w:r>
    </w:p>
    <w:p w14:paraId="1CE19C18" w14:textId="77777777" w:rsidR="005858AF" w:rsidRPr="005858AF" w:rsidRDefault="005858AF" w:rsidP="005858AF">
      <w:pPr>
        <w:pStyle w:val="ListBullet"/>
      </w:pPr>
      <w:r w:rsidRPr="005858AF">
        <w:t>SEO (Search Engine Optimization)</w:t>
      </w:r>
    </w:p>
    <w:p w14:paraId="162E022A" w14:textId="77777777" w:rsidR="005858AF" w:rsidRPr="005858AF" w:rsidRDefault="005858AF" w:rsidP="005858AF">
      <w:pPr>
        <w:pStyle w:val="ListBullet"/>
      </w:pPr>
      <w:r w:rsidRPr="005858AF">
        <w:t>PPC advertisements</w:t>
      </w:r>
    </w:p>
    <w:p w14:paraId="7E15B6A2" w14:textId="77777777" w:rsidR="00C25BD4" w:rsidRPr="005858AF" w:rsidRDefault="005858AF" w:rsidP="005858AF">
      <w:pPr>
        <w:pStyle w:val="ListBullet"/>
      </w:pPr>
      <w:r w:rsidRPr="005858AF">
        <w:t>E-marketing plan and content development for email marketing and PPC advertisements</w:t>
      </w:r>
    </w:p>
    <w:sectPr w:rsidR="00C25BD4" w:rsidRPr="005858A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9FFFF" w14:textId="77777777" w:rsidR="009744E2" w:rsidRDefault="009744E2">
      <w:r>
        <w:separator/>
      </w:r>
    </w:p>
  </w:endnote>
  <w:endnote w:type="continuationSeparator" w:id="0">
    <w:p w14:paraId="28494B6A" w14:textId="77777777" w:rsidR="009744E2" w:rsidRDefault="0097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E8EF5" w14:textId="77777777" w:rsidR="00C25BD4" w:rsidRDefault="009744E2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5858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37021" w14:textId="77777777" w:rsidR="009744E2" w:rsidRDefault="009744E2">
      <w:r>
        <w:separator/>
      </w:r>
    </w:p>
  </w:footnote>
  <w:footnote w:type="continuationSeparator" w:id="0">
    <w:p w14:paraId="3F4C49D4" w14:textId="77777777" w:rsidR="009744E2" w:rsidRDefault="00974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E664" w14:textId="77777777" w:rsidR="00C25BD4" w:rsidRDefault="009744E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BE304A9" wp14:editId="0F369B9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BC5A0A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9737D" w14:textId="77777777" w:rsidR="00C25BD4" w:rsidRDefault="009744E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FCB62B" wp14:editId="45E56B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4DC291" w14:textId="77777777" w:rsidR="00C25BD4" w:rsidRDefault="00C25BD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CFCB62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D4DC291" w14:textId="77777777" w:rsidR="00C25BD4" w:rsidRDefault="00C25BD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6C4D5A"/>
    <w:multiLevelType w:val="multilevel"/>
    <w:tmpl w:val="995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D790C"/>
    <w:multiLevelType w:val="multilevel"/>
    <w:tmpl w:val="18E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12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EB"/>
    <w:rsid w:val="005858AF"/>
    <w:rsid w:val="009744E2"/>
    <w:rsid w:val="00A603EB"/>
    <w:rsid w:val="00C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821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ynnaalcira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CC1F412196D6429FE5C75668BD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D42C-68FE-4B43-834F-754F6E85E0AB}"/>
      </w:docPartPr>
      <w:docPartBody>
        <w:p w:rsidR="00000000" w:rsidRDefault="00E40566">
          <w:pPr>
            <w:pStyle w:val="43CC1F412196D6429FE5C75668BDCC3E"/>
          </w:pPr>
          <w:r>
            <w:t>Address | Phone | Email</w:t>
          </w:r>
        </w:p>
      </w:docPartBody>
    </w:docPart>
    <w:docPart>
      <w:docPartPr>
        <w:name w:val="DF48CEDF72136F43A0ED55176373D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5AC67-3D31-4142-97AB-2E4DE6DAED36}"/>
      </w:docPartPr>
      <w:docPartBody>
        <w:p w:rsidR="00000000" w:rsidRDefault="00E40566">
          <w:pPr>
            <w:pStyle w:val="DF48CEDF72136F43A0ED55176373DDCE"/>
          </w:pPr>
          <w:r>
            <w:t>Objective</w:t>
          </w:r>
        </w:p>
      </w:docPartBody>
    </w:docPart>
    <w:docPart>
      <w:docPartPr>
        <w:name w:val="3BD25713C045C64781BFE1012EB43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614A4-7398-DB49-9483-AD13B5A1F6D5}"/>
      </w:docPartPr>
      <w:docPartBody>
        <w:p w:rsidR="00000000" w:rsidRDefault="00E40566">
          <w:pPr>
            <w:pStyle w:val="3BD25713C045C64781BFE1012EB43D79"/>
          </w:pPr>
          <w:r>
            <w:t>Experience</w:t>
          </w:r>
        </w:p>
      </w:docPartBody>
    </w:docPart>
    <w:docPart>
      <w:docPartPr>
        <w:name w:val="CD263C90E0AA3B47A7F2B195BAC3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DA688-6418-A14C-96D5-A18CC2842BDA}"/>
      </w:docPartPr>
      <w:docPartBody>
        <w:p w:rsidR="00000000" w:rsidRDefault="00E40566">
          <w:pPr>
            <w:pStyle w:val="CD263C90E0AA3B47A7F2B195BAC37B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66"/>
    <w:rsid w:val="00E4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72FB4AA01C041B072AA7A1C6A62DF">
    <w:name w:val="FF872FB4AA01C041B072AA7A1C6A62DF"/>
  </w:style>
  <w:style w:type="paragraph" w:customStyle="1" w:styleId="43CC1F412196D6429FE5C75668BDCC3E">
    <w:name w:val="43CC1F412196D6429FE5C75668BDCC3E"/>
  </w:style>
  <w:style w:type="paragraph" w:customStyle="1" w:styleId="DF48CEDF72136F43A0ED55176373DDCE">
    <w:name w:val="DF48CEDF72136F43A0ED55176373DDCE"/>
  </w:style>
  <w:style w:type="paragraph" w:customStyle="1" w:styleId="627E1F941C1032468E2C4CCAEC96B7CB">
    <w:name w:val="627E1F941C1032468E2C4CCAEC96B7CB"/>
  </w:style>
  <w:style w:type="paragraph" w:customStyle="1" w:styleId="3BD25713C045C64781BFE1012EB43D79">
    <w:name w:val="3BD25713C045C64781BFE1012EB43D79"/>
  </w:style>
  <w:style w:type="paragraph" w:customStyle="1" w:styleId="9CE499CF55C8DD4282D1F2665866FA02">
    <w:name w:val="9CE499CF55C8DD4282D1F2665866FA02"/>
  </w:style>
  <w:style w:type="paragraph" w:customStyle="1" w:styleId="03EF1452463DD0488F046D0F958A8AE4">
    <w:name w:val="03EF1452463DD0488F046D0F958A8AE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53923935F131647B0F5FA5EF5111E2C">
    <w:name w:val="653923935F131647B0F5FA5EF5111E2C"/>
  </w:style>
  <w:style w:type="paragraph" w:customStyle="1" w:styleId="CD263C90E0AA3B47A7F2B195BAC37BB2">
    <w:name w:val="CD263C90E0AA3B47A7F2B195BAC37BB2"/>
  </w:style>
  <w:style w:type="paragraph" w:customStyle="1" w:styleId="A1F8E66FF1F2D045BF71D1F3086E87FF">
    <w:name w:val="A1F8E66FF1F2D045BF71D1F3086E87FF"/>
  </w:style>
  <w:style w:type="paragraph" w:customStyle="1" w:styleId="5F98BD76F0D6DE409C05872390D37BA2">
    <w:name w:val="5F98BD76F0D6DE409C05872390D37BA2"/>
  </w:style>
  <w:style w:type="paragraph" w:customStyle="1" w:styleId="E6F0F2F688F70A448BFCA07477305D9D">
    <w:name w:val="E6F0F2F688F70A448BFCA07477305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C489C-F1FF-8342-BB46-EAC07389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Alynna Alcira</dc:creator>
  <cp:keywords/>
  <dc:description/>
  <cp:lastModifiedBy>Alynna Alcira</cp:lastModifiedBy>
  <cp:revision>1</cp:revision>
  <dcterms:created xsi:type="dcterms:W3CDTF">2017-12-03T19:49:00Z</dcterms:created>
  <dcterms:modified xsi:type="dcterms:W3CDTF">2017-12-03T19:55:00Z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