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9AEAF" w14:textId="77777777" w:rsidR="005324B4" w:rsidRDefault="00CA3DB8">
      <w:pPr>
        <w:pStyle w:val="Name"/>
      </w:pPr>
      <w:r>
        <w:t>JACK</w:t>
      </w:r>
      <w:bookmarkStart w:id="0" w:name="_GoBack"/>
      <w:bookmarkEnd w:id="0"/>
      <w:r>
        <w:t xml:space="preserve"> SIMPSON</w:t>
      </w:r>
    </w:p>
    <w:p w14:paraId="423F51A8" w14:textId="77777777" w:rsidR="005324B4" w:rsidRDefault="00AB7AC7">
      <w:pPr>
        <w:pStyle w:val="ContactInfo"/>
      </w:pPr>
      <w:sdt>
        <w:sdtPr>
          <w:id w:val="305602035"/>
          <w:placeholder>
            <w:docPart w:val="953FD1B082F09B42B3CD214F56E085F8"/>
          </w:placeholder>
          <w:temporary/>
          <w:showingPlcHdr/>
          <w15:appearance w15:val="hidden"/>
        </w:sdtPr>
        <w:sdtEndPr/>
        <w:sdtContent>
          <w:r>
            <w:t>Address | Phone | Email</w:t>
          </w:r>
        </w:sdtContent>
      </w:sdt>
    </w:p>
    <w:p w14:paraId="122C6AF5" w14:textId="77777777" w:rsidR="005324B4" w:rsidRDefault="00CA3DB8">
      <w:pPr>
        <w:pStyle w:val="Heading1"/>
      </w:pPr>
      <w:r>
        <w:t>Career Goal</w:t>
      </w:r>
    </w:p>
    <w:p w14:paraId="4D0FF313" w14:textId="77777777" w:rsidR="00CA3DB8" w:rsidRPr="00CA3DB8" w:rsidRDefault="00CA3DB8" w:rsidP="00CA3DB8">
      <w:pPr>
        <w:spacing w:after="0" w:line="240" w:lineRule="auto"/>
        <w:rPr>
          <w:noProof/>
        </w:rPr>
      </w:pPr>
      <w:r w:rsidRPr="00CA3DB8">
        <w:rPr>
          <w:noProof/>
        </w:rPr>
        <w:t>Seeking the position of a Backend developer to further hone my skills in Java, C, C++, C#, Python, CSS, HTML and JavaScript and enhance organizational effectiveness.</w:t>
      </w:r>
    </w:p>
    <w:p w14:paraId="77ECF0F9" w14:textId="77777777" w:rsidR="005324B4" w:rsidRDefault="00AB7AC7" w:rsidP="00CA3DB8">
      <w:pPr>
        <w:pStyle w:val="Heading1"/>
      </w:pPr>
      <w:sdt>
        <w:sdtPr>
          <w:id w:val="-1150367223"/>
          <w:placeholder>
            <w:docPart w:val="849ACF5256D6F1438024B4BEBD34B960"/>
          </w:placeholder>
          <w:temporary/>
          <w:showingPlcHdr/>
          <w15:appearance w15:val="hidden"/>
        </w:sdtPr>
        <w:sdtEndPr/>
        <w:sdtContent>
          <w:r>
            <w:t>Education</w:t>
          </w:r>
        </w:sdtContent>
      </w:sdt>
    </w:p>
    <w:p w14:paraId="57E56ED3" w14:textId="77777777" w:rsidR="005324B4" w:rsidRDefault="00CA3DB8">
      <w:r>
        <w:t>Bachelor’s Degree in Information Technology, May 2010</w:t>
      </w:r>
    </w:p>
    <w:p w14:paraId="17D983EC" w14:textId="77777777" w:rsidR="00CA3DB8" w:rsidRDefault="00CA3DB8">
      <w:r>
        <w:t>Clover Park Technical College</w:t>
      </w:r>
    </w:p>
    <w:p w14:paraId="0EA6C476" w14:textId="77777777" w:rsidR="005324B4" w:rsidRDefault="00AB7AC7">
      <w:pPr>
        <w:pStyle w:val="Heading1"/>
      </w:pPr>
      <w:sdt>
        <w:sdtPr>
          <w:id w:val="617349259"/>
          <w:placeholder>
            <w:docPart w:val="24B6C7AAA69DD84FAED3E362AC99E423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2ECBA089" w14:textId="77777777" w:rsidR="005324B4" w:rsidRDefault="00CA3DB8">
      <w:pPr>
        <w:pStyle w:val="Heading2"/>
      </w:pPr>
      <w:r>
        <w:t>Paradigm Infotech</w:t>
      </w:r>
    </w:p>
    <w:p w14:paraId="54DA6E0D" w14:textId="77777777" w:rsidR="005324B4" w:rsidRDefault="00CA3DB8">
      <w:pPr>
        <w:pStyle w:val="Heading3"/>
      </w:pPr>
      <w:r>
        <w:t>Backend Developer / January 2012 - Present</w:t>
      </w:r>
    </w:p>
    <w:p w14:paraId="5ABCD119" w14:textId="77777777" w:rsidR="00CA3DB8" w:rsidRDefault="00CA3DB8" w:rsidP="00CA3DB8">
      <w:pPr>
        <w:pStyle w:val="ListParagraph"/>
        <w:numPr>
          <w:ilvl w:val="0"/>
          <w:numId w:val="11"/>
        </w:numPr>
      </w:pPr>
      <w:r>
        <w:t>Implemented procedures for architecture of scalable systems to support Android and other web applications.</w:t>
      </w:r>
    </w:p>
    <w:p w14:paraId="18AE86E6" w14:textId="77777777" w:rsidR="00CA3DB8" w:rsidRDefault="00CA3DB8" w:rsidP="00CA3DB8">
      <w:pPr>
        <w:pStyle w:val="ListParagraph"/>
        <w:numPr>
          <w:ilvl w:val="0"/>
          <w:numId w:val="11"/>
        </w:numPr>
      </w:pPr>
      <w:r>
        <w:t>Executed processes for development of existing backend applications and server systems.</w:t>
      </w:r>
    </w:p>
    <w:p w14:paraId="7A79DEB9" w14:textId="77777777" w:rsidR="00CA3DB8" w:rsidRDefault="00CA3DB8" w:rsidP="00CA3DB8">
      <w:pPr>
        <w:pStyle w:val="ListParagraph"/>
        <w:numPr>
          <w:ilvl w:val="0"/>
          <w:numId w:val="11"/>
        </w:numPr>
      </w:pPr>
      <w:r>
        <w:t>Analyzed available resources for designing of data store architecture, public and private APIs.</w:t>
      </w:r>
    </w:p>
    <w:p w14:paraId="30624FC0" w14:textId="77777777" w:rsidR="005324B4" w:rsidRDefault="00CA3DB8" w:rsidP="00CA3DB8">
      <w:pPr>
        <w:pStyle w:val="ListParagraph"/>
        <w:numPr>
          <w:ilvl w:val="0"/>
          <w:numId w:val="11"/>
        </w:numPr>
      </w:pPr>
      <w:r>
        <w:t>Participated in learning of software engineering concepts including algorithms, object oriented and concurrent programming.</w:t>
      </w:r>
    </w:p>
    <w:p w14:paraId="469A4BFF" w14:textId="77777777" w:rsidR="005324B4" w:rsidRDefault="00CA3DB8">
      <w:pPr>
        <w:pStyle w:val="Heading1"/>
      </w:pPr>
      <w:r>
        <w:t>Technical Skills</w:t>
      </w:r>
    </w:p>
    <w:p w14:paraId="286247E9" w14:textId="77777777" w:rsidR="00CA3DB8" w:rsidRPr="00CA3DB8" w:rsidRDefault="00CA3DB8" w:rsidP="00CA3DB8">
      <w:pPr>
        <w:pStyle w:val="ListParagraph"/>
        <w:numPr>
          <w:ilvl w:val="0"/>
          <w:numId w:val="11"/>
        </w:numPr>
      </w:pPr>
      <w:r w:rsidRPr="00CA3DB8">
        <w:t>VB.Net, C, C++</w:t>
      </w:r>
    </w:p>
    <w:p w14:paraId="5D6D7A0D" w14:textId="77777777" w:rsidR="00CA3DB8" w:rsidRPr="00CA3DB8" w:rsidRDefault="00CA3DB8" w:rsidP="00CA3DB8">
      <w:pPr>
        <w:pStyle w:val="ListParagraph"/>
        <w:numPr>
          <w:ilvl w:val="0"/>
          <w:numId w:val="11"/>
        </w:numPr>
      </w:pPr>
      <w:r w:rsidRPr="00CA3DB8">
        <w:t>C#, Java</w:t>
      </w:r>
    </w:p>
    <w:p w14:paraId="4BF03EB5" w14:textId="77777777" w:rsidR="00CA3DB8" w:rsidRPr="00CA3DB8" w:rsidRDefault="00CA3DB8" w:rsidP="00CA3DB8">
      <w:pPr>
        <w:pStyle w:val="ListParagraph"/>
        <w:numPr>
          <w:ilvl w:val="0"/>
          <w:numId w:val="11"/>
        </w:numPr>
      </w:pPr>
      <w:r w:rsidRPr="00CA3DB8">
        <w:t>ASP.Net, HTML</w:t>
      </w:r>
    </w:p>
    <w:p w14:paraId="5AA27481" w14:textId="77777777" w:rsidR="00CA3DB8" w:rsidRPr="00CA3DB8" w:rsidRDefault="00CA3DB8" w:rsidP="00CA3DB8">
      <w:pPr>
        <w:pStyle w:val="ListParagraph"/>
        <w:numPr>
          <w:ilvl w:val="0"/>
          <w:numId w:val="11"/>
        </w:numPr>
      </w:pPr>
      <w:r w:rsidRPr="00CA3DB8">
        <w:t>ASP, XML</w:t>
      </w:r>
    </w:p>
    <w:p w14:paraId="255C4F08" w14:textId="77777777" w:rsidR="00CA3DB8" w:rsidRPr="00CA3DB8" w:rsidRDefault="00CA3DB8" w:rsidP="00CA3DB8">
      <w:pPr>
        <w:pStyle w:val="ListParagraph"/>
        <w:numPr>
          <w:ilvl w:val="0"/>
          <w:numId w:val="11"/>
        </w:numPr>
      </w:pPr>
      <w:r w:rsidRPr="00CA3DB8">
        <w:t>XAML, HTML5</w:t>
      </w:r>
    </w:p>
    <w:p w14:paraId="6150BB66" w14:textId="77777777" w:rsidR="00CA3DB8" w:rsidRPr="00CA3DB8" w:rsidRDefault="00CA3DB8" w:rsidP="00CA3DB8">
      <w:pPr>
        <w:pStyle w:val="ListParagraph"/>
        <w:numPr>
          <w:ilvl w:val="0"/>
          <w:numId w:val="11"/>
        </w:numPr>
      </w:pPr>
      <w:r w:rsidRPr="00CA3DB8">
        <w:t>SQL server 2005/ 2008</w:t>
      </w:r>
    </w:p>
    <w:p w14:paraId="71321B8F" w14:textId="77777777" w:rsidR="00CA3DB8" w:rsidRPr="00CA3DB8" w:rsidRDefault="00CA3DB8" w:rsidP="00CA3DB8">
      <w:pPr>
        <w:pStyle w:val="ListParagraph"/>
        <w:numPr>
          <w:ilvl w:val="0"/>
          <w:numId w:val="11"/>
        </w:numPr>
      </w:pPr>
      <w:r w:rsidRPr="00CA3DB8">
        <w:t>Oracle 9i</w:t>
      </w:r>
    </w:p>
    <w:p w14:paraId="2A581F2F" w14:textId="77777777" w:rsidR="00CA3DB8" w:rsidRPr="00CA3DB8" w:rsidRDefault="00CA3DB8" w:rsidP="00CA3DB8">
      <w:pPr>
        <w:pStyle w:val="ListParagraph"/>
        <w:numPr>
          <w:ilvl w:val="0"/>
          <w:numId w:val="11"/>
        </w:numPr>
      </w:pPr>
      <w:r w:rsidRPr="00CA3DB8">
        <w:t>MS Access</w:t>
      </w:r>
    </w:p>
    <w:p w14:paraId="11B106A6" w14:textId="77777777" w:rsidR="00CA3DB8" w:rsidRPr="00CA3DB8" w:rsidRDefault="00CA3DB8" w:rsidP="00CA3DB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F58C71A" w14:textId="77777777" w:rsidR="005324B4" w:rsidRDefault="005324B4"/>
    <w:sectPr w:rsidR="005324B4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E97AC" w14:textId="77777777" w:rsidR="00AB7AC7" w:rsidRDefault="00AB7AC7">
      <w:pPr>
        <w:spacing w:after="0" w:line="240" w:lineRule="auto"/>
      </w:pPr>
      <w:r>
        <w:separator/>
      </w:r>
    </w:p>
  </w:endnote>
  <w:endnote w:type="continuationSeparator" w:id="0">
    <w:p w14:paraId="475A5348" w14:textId="77777777" w:rsidR="00AB7AC7" w:rsidRDefault="00AB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EBF880" w14:textId="77777777" w:rsidR="005324B4" w:rsidRDefault="00AB7AC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3D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3E30C" w14:textId="77777777" w:rsidR="00AB7AC7" w:rsidRDefault="00AB7AC7">
      <w:pPr>
        <w:spacing w:after="0" w:line="240" w:lineRule="auto"/>
      </w:pPr>
      <w:r>
        <w:separator/>
      </w:r>
    </w:p>
  </w:footnote>
  <w:footnote w:type="continuationSeparator" w:id="0">
    <w:p w14:paraId="46BE513C" w14:textId="77777777" w:rsidR="00AB7AC7" w:rsidRDefault="00AB7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10942" w14:textId="77777777" w:rsidR="005324B4" w:rsidRDefault="00AB7AC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E2CAD45" wp14:editId="62FFED5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FDF56A2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9273F" w14:textId="77777777" w:rsidR="005324B4" w:rsidRDefault="00AB7AC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F41AC3B" wp14:editId="657903A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76A75F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C13DE6"/>
    <w:multiLevelType w:val="multilevel"/>
    <w:tmpl w:val="B86A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87689A"/>
    <w:multiLevelType w:val="hybridMultilevel"/>
    <w:tmpl w:val="3218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BA7B2A"/>
    <w:multiLevelType w:val="multilevel"/>
    <w:tmpl w:val="85EE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523202"/>
    <w:multiLevelType w:val="multilevel"/>
    <w:tmpl w:val="5B62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B8"/>
    <w:rsid w:val="005324B4"/>
    <w:rsid w:val="00AB7AC7"/>
    <w:rsid w:val="00CA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835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ynnaalcira/Library/Containers/com.microsoft.Word/Data/Library/Caches/1033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3FD1B082F09B42B3CD214F56E08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9265-CD27-2042-828F-D58A6AE2C980}"/>
      </w:docPartPr>
      <w:docPartBody>
        <w:p w:rsidR="00000000" w:rsidRDefault="00381758">
          <w:pPr>
            <w:pStyle w:val="953FD1B082F09B42B3CD214F56E085F8"/>
          </w:pPr>
          <w:r>
            <w:t>Address | Phone | Email</w:t>
          </w:r>
        </w:p>
      </w:docPartBody>
    </w:docPart>
    <w:docPart>
      <w:docPartPr>
        <w:name w:val="849ACF5256D6F1438024B4BEBD34B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92258-40D2-984E-9384-AE5908E6CBA4}"/>
      </w:docPartPr>
      <w:docPartBody>
        <w:p w:rsidR="00000000" w:rsidRDefault="00381758">
          <w:pPr>
            <w:pStyle w:val="849ACF5256D6F1438024B4BEBD34B960"/>
          </w:pPr>
          <w:r>
            <w:t>Education</w:t>
          </w:r>
        </w:p>
      </w:docPartBody>
    </w:docPart>
    <w:docPart>
      <w:docPartPr>
        <w:name w:val="24B6C7AAA69DD84FAED3E362AC99E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1EA08-1A8E-8742-A08F-D04C2CF70AC2}"/>
      </w:docPartPr>
      <w:docPartBody>
        <w:p w:rsidR="00000000" w:rsidRDefault="00381758">
          <w:pPr>
            <w:pStyle w:val="24B6C7AAA69DD84FAED3E362AC99E42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58"/>
    <w:rsid w:val="0038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81DAF081B46B418AF65268AAE209F5">
    <w:name w:val="B581DAF081B46B418AF65268AAE209F5"/>
  </w:style>
  <w:style w:type="paragraph" w:customStyle="1" w:styleId="953FD1B082F09B42B3CD214F56E085F8">
    <w:name w:val="953FD1B082F09B42B3CD214F56E085F8"/>
  </w:style>
  <w:style w:type="paragraph" w:customStyle="1" w:styleId="A72482126DC555429B700A1EBC61893F">
    <w:name w:val="A72482126DC555429B700A1EBC61893F"/>
  </w:style>
  <w:style w:type="paragraph" w:customStyle="1" w:styleId="C8315E3690EBA241A9FC75292E4B6333">
    <w:name w:val="C8315E3690EBA241A9FC75292E4B6333"/>
  </w:style>
  <w:style w:type="paragraph" w:customStyle="1" w:styleId="849ACF5256D6F1438024B4BEBD34B960">
    <w:name w:val="849ACF5256D6F1438024B4BEBD34B960"/>
  </w:style>
  <w:style w:type="paragraph" w:customStyle="1" w:styleId="900B11D675BCCB409F0FA68E9695C404">
    <w:name w:val="900B11D675BCCB409F0FA68E9695C404"/>
  </w:style>
  <w:style w:type="paragraph" w:customStyle="1" w:styleId="197E75A0ABF06B4ABD340C592AC63F99">
    <w:name w:val="197E75A0ABF06B4ABD340C592AC63F99"/>
  </w:style>
  <w:style w:type="paragraph" w:customStyle="1" w:styleId="24B6C7AAA69DD84FAED3E362AC99E423">
    <w:name w:val="24B6C7AAA69DD84FAED3E362AC99E423"/>
  </w:style>
  <w:style w:type="paragraph" w:customStyle="1" w:styleId="EADE12CD8BB95D4886FA4D0156222140">
    <w:name w:val="EADE12CD8BB95D4886FA4D0156222140"/>
  </w:style>
  <w:style w:type="paragraph" w:customStyle="1" w:styleId="430D4976F337A447BA6C88499AC76730">
    <w:name w:val="430D4976F337A447BA6C88499AC76730"/>
  </w:style>
  <w:style w:type="paragraph" w:customStyle="1" w:styleId="F94802CF5B1E6A44AF4B761EA727E31F">
    <w:name w:val="F94802CF5B1E6A44AF4B761EA727E31F"/>
  </w:style>
  <w:style w:type="paragraph" w:customStyle="1" w:styleId="79EF309F188FF54EB560033BA4567962">
    <w:name w:val="79EF309F188FF54EB560033BA4567962"/>
  </w:style>
  <w:style w:type="paragraph" w:customStyle="1" w:styleId="6A2DBFD314FDE94EB41F182F588199B2">
    <w:name w:val="6A2DBFD314FDE94EB41F182F588199B2"/>
  </w:style>
  <w:style w:type="paragraph" w:customStyle="1" w:styleId="6BD829FD91B23C40934C08138F9A2E89">
    <w:name w:val="6BD829FD91B23C40934C08138F9A2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3</TotalTime>
  <Pages>1</Pages>
  <Words>137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Alynna Alcira</dc:creator>
  <cp:keywords/>
  <dc:description/>
  <cp:lastModifiedBy>Alynna Alcira</cp:lastModifiedBy>
  <cp:revision>1</cp:revision>
  <dcterms:created xsi:type="dcterms:W3CDTF">2017-12-03T20:00:00Z</dcterms:created>
  <dcterms:modified xsi:type="dcterms:W3CDTF">2017-12-03T20:04:00Z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